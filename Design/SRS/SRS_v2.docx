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A80F21"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A80F21"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A80F21"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Heading1"/>
        <w:numPr>
          <w:ilvl w:val="0"/>
          <w:numId w:val="3"/>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Heading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Heading2"/>
        <w:numPr>
          <w:ilvl w:val="1"/>
          <w:numId w:val="3"/>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w:t>
      </w:r>
      <w:proofErr w:type="spellStart"/>
      <w:r w:rsidR="00D6235F">
        <w:rPr>
          <w:lang w:val="en-GB"/>
        </w:rPr>
        <w:t>its</w:t>
      </w:r>
      <w:proofErr w:type="spellEnd"/>
      <w:r w:rsidR="00D6235F">
        <w:rPr>
          <w:lang w:val="en-GB"/>
        </w:rPr>
        <w:t xml:space="preserve">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60FEED2D" w:rsidR="00021CA3" w:rsidRDefault="00F864C7" w:rsidP="00E61D07">
      <w:pPr>
        <w:pStyle w:val="Heading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556BA059" w14:textId="039E65E8" w:rsidR="003B3313" w:rsidRDefault="003B3313" w:rsidP="00F864C7">
      <w:pPr>
        <w:rPr>
          <w:lang w:val="en-GB"/>
        </w:rPr>
      </w:pPr>
      <w:r>
        <w:rPr>
          <w:lang w:val="en-GB"/>
        </w:rPr>
        <w:t xml:space="preserve">The section </w:t>
      </w:r>
      <w:r w:rsidR="00AF652A">
        <w:rPr>
          <w:lang w:val="en-GB"/>
        </w:rPr>
        <w:t>where the pedestrians cross the street are referenced as crossings.</w:t>
      </w:r>
    </w:p>
    <w:p w14:paraId="6EB82AC7" w14:textId="77777777" w:rsidR="006A24F8" w:rsidRPr="003B3313" w:rsidRDefault="006A24F8" w:rsidP="00F864C7">
      <w:pPr>
        <w:rPr>
          <w:lang w:val="en-GB"/>
        </w:rPr>
      </w:pPr>
    </w:p>
    <w:p w14:paraId="6FFF874C" w14:textId="7BD6047F" w:rsidR="00021CA3" w:rsidRDefault="00021CA3" w:rsidP="00E61D07">
      <w:pPr>
        <w:pStyle w:val="Heading2"/>
        <w:numPr>
          <w:ilvl w:val="1"/>
          <w:numId w:val="3"/>
        </w:numPr>
      </w:pPr>
      <w:r>
        <w:lastRenderedPageBreak/>
        <w:t>Overview</w:t>
      </w:r>
    </w:p>
    <w:p w14:paraId="5C777213" w14:textId="40ECA426" w:rsidR="006A24F8" w:rsidRDefault="00B659FE" w:rsidP="00B659FE">
      <w:pPr>
        <w:pStyle w:val="Heading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Heading1"/>
        <w:numPr>
          <w:ilvl w:val="0"/>
          <w:numId w:val="3"/>
        </w:numPr>
      </w:pPr>
      <w:r>
        <w:t>Overall Description</w:t>
      </w:r>
    </w:p>
    <w:p w14:paraId="47BBE791" w14:textId="20FCC71B" w:rsidR="00021CA3" w:rsidRDefault="00021CA3" w:rsidP="00E61D07">
      <w:pPr>
        <w:pStyle w:val="Heading2"/>
        <w:numPr>
          <w:ilvl w:val="1"/>
          <w:numId w:val="3"/>
        </w:numPr>
      </w:pPr>
      <w:r>
        <w:t>Product perspective</w:t>
      </w:r>
    </w:p>
    <w:p w14:paraId="1C6F1860" w14:textId="26AECDFB" w:rsidR="00021CA3" w:rsidRDefault="00021CA3" w:rsidP="00E61D07">
      <w:pPr>
        <w:pStyle w:val="Heading2"/>
        <w:numPr>
          <w:ilvl w:val="1"/>
          <w:numId w:val="3"/>
        </w:numPr>
      </w:pPr>
      <w:r>
        <w:t>Product functions</w:t>
      </w:r>
    </w:p>
    <w:p w14:paraId="1B20DE1E" w14:textId="77777777" w:rsidR="00FD678D" w:rsidRPr="00FD678D" w:rsidRDefault="00FD678D" w:rsidP="00FD678D"/>
    <w:p w14:paraId="088D7D38" w14:textId="1D212414" w:rsidR="00021CA3" w:rsidRDefault="00021CA3" w:rsidP="00E61D07">
      <w:pPr>
        <w:pStyle w:val="Heading2"/>
        <w:numPr>
          <w:ilvl w:val="1"/>
          <w:numId w:val="3"/>
        </w:numPr>
      </w:pPr>
      <w:r>
        <w:t>Constraints</w:t>
      </w:r>
    </w:p>
    <w:p w14:paraId="1B71D5F4" w14:textId="7ED517D1" w:rsidR="00FB0F5A" w:rsidRPr="00380534" w:rsidRDefault="00FB0F5A" w:rsidP="00E61D07">
      <w:pPr>
        <w:pStyle w:val="Heading3"/>
        <w:numPr>
          <w:ilvl w:val="2"/>
          <w:numId w:val="3"/>
        </w:numPr>
      </w:pPr>
      <w:r>
        <w:t xml:space="preserve">Design </w:t>
      </w:r>
      <w:proofErr w:type="spellStart"/>
      <w:r w:rsidR="00EB64C5">
        <w:t>Constraints</w:t>
      </w:r>
      <w:proofErr w:type="spellEnd"/>
    </w:p>
    <w:p w14:paraId="7FC23BFE" w14:textId="0DA34FF8" w:rsidR="00750FFB" w:rsidRDefault="00204004" w:rsidP="00E61D07">
      <w:pPr>
        <w:pStyle w:val="ListParagraph"/>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 xml:space="preserve">EU laws, Dutch and German </w:t>
      </w:r>
      <w:proofErr w:type="gramStart"/>
      <w:r w:rsidR="00EE5E57">
        <w:rPr>
          <w:lang w:val="en-GB"/>
        </w:rPr>
        <w:t>laws</w:t>
      </w:r>
      <w:proofErr w:type="gramEnd"/>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ListParagraph"/>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Heading3"/>
        <w:numPr>
          <w:ilvl w:val="2"/>
          <w:numId w:val="3"/>
        </w:numPr>
        <w:rPr>
          <w:lang w:val="en-GB"/>
        </w:rPr>
      </w:pPr>
      <w:r>
        <w:rPr>
          <w:lang w:val="en-GB"/>
        </w:rPr>
        <w:t>Software Constraints</w:t>
      </w:r>
    </w:p>
    <w:p w14:paraId="0493A125" w14:textId="6C8BDEE9" w:rsidR="00984BB1" w:rsidRDefault="00002CA8" w:rsidP="00E61D07">
      <w:pPr>
        <w:pStyle w:val="ListParagraph"/>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ListParagraph"/>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ListParagraph"/>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ListParagraph"/>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ListParagraph"/>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Heading3"/>
        <w:numPr>
          <w:ilvl w:val="2"/>
          <w:numId w:val="6"/>
        </w:numPr>
      </w:pPr>
      <w:r>
        <w:t xml:space="preserve">Hardware </w:t>
      </w:r>
      <w:proofErr w:type="spellStart"/>
      <w:r>
        <w:t>Constraints</w:t>
      </w:r>
      <w:proofErr w:type="spellEnd"/>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ListParagraph"/>
        <w:numPr>
          <w:ilvl w:val="0"/>
          <w:numId w:val="7"/>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ListParagraph"/>
        <w:numPr>
          <w:ilvl w:val="0"/>
          <w:numId w:val="8"/>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E61D07">
      <w:pPr>
        <w:pStyle w:val="ListParagraph"/>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Heading2"/>
        <w:numPr>
          <w:ilvl w:val="1"/>
          <w:numId w:val="3"/>
        </w:numPr>
        <w:rPr>
          <w:lang w:val="en-GB"/>
        </w:rPr>
      </w:pPr>
      <w:r>
        <w:lastRenderedPageBreak/>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ListParagraph"/>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ListParagraph"/>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ListParagraph"/>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ListParagraph"/>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ListParagraph"/>
        <w:rPr>
          <w:lang w:val="en-GB"/>
        </w:rPr>
      </w:pPr>
    </w:p>
    <w:p w14:paraId="1FA9AC7F" w14:textId="7E5F1DBA" w:rsidR="00E61D07"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038C160B" w14:textId="77777777" w:rsidR="00A67BA8" w:rsidRDefault="00A67BA8" w:rsidP="00A67BA8">
      <w:pPr>
        <w:rPr>
          <w:lang w:val="en-GB"/>
        </w:rPr>
      </w:pPr>
      <w:r>
        <w:rPr>
          <w:lang w:val="en-GB"/>
        </w:rPr>
        <w:t>MVP – Minimal viable product</w:t>
      </w:r>
    </w:p>
    <w:p w14:paraId="2CBF9820" w14:textId="38437DD7" w:rsidR="00C0000D" w:rsidRDefault="006A24F8" w:rsidP="00A67BA8">
      <w:pPr>
        <w:rPr>
          <w:lang w:val="en-GB"/>
        </w:rPr>
      </w:pPr>
      <w:r>
        <w:rPr>
          <w:lang w:val="en-GB"/>
        </w:rPr>
        <w:t xml:space="preserve">The MVP according to the roadmap contains of the sections A and </w:t>
      </w:r>
      <w:r w:rsidR="00920AB7">
        <w:rPr>
          <w:lang w:val="en-GB"/>
        </w:rPr>
        <w:t>B. This means the customer wants at least functioning lights and a</w:t>
      </w:r>
      <w:r w:rsidR="00464CCF">
        <w:rPr>
          <w:lang w:val="en-GB"/>
        </w:rPr>
        <w:t xml:space="preserve"> </w:t>
      </w:r>
      <w:r w:rsidR="00920AB7">
        <w:rPr>
          <w:lang w:val="en-GB"/>
        </w:rPr>
        <w:t xml:space="preserve">functioning </w:t>
      </w:r>
      <w:r w:rsidR="00464CCF">
        <w:rPr>
          <w:lang w:val="en-GB"/>
        </w:rPr>
        <w:t>lighting cycle. A traffic light should have the three working states (Red, Yellow and Green) and shall be open for extension.</w:t>
      </w:r>
      <w:r w:rsidR="00286CE5">
        <w:rPr>
          <w:lang w:val="en-GB"/>
        </w:rPr>
        <w:t xml:space="preserve"> It can be changed and adapted after deployment of the software. In order to handle </w:t>
      </w:r>
      <w:proofErr w:type="gramStart"/>
      <w:r w:rsidR="00286CE5">
        <w:rPr>
          <w:lang w:val="en-GB"/>
        </w:rPr>
        <w:t>traffic</w:t>
      </w:r>
      <w:proofErr w:type="gramEnd"/>
      <w:r w:rsidR="002C1D16">
        <w:rPr>
          <w:lang w:val="en-GB"/>
        </w:rPr>
        <w:t xml:space="preserve"> the </w:t>
      </w:r>
      <w:r w:rsidR="002A7FCB">
        <w:rPr>
          <w:lang w:val="en-GB"/>
        </w:rPr>
        <w:t>intersection must be able to implement some kind of lighting cycle. The lighting cycle switches the states of the different traffic li</w:t>
      </w:r>
      <w:r w:rsidR="006B01DA">
        <w:rPr>
          <w:lang w:val="en-GB"/>
        </w:rPr>
        <w:t xml:space="preserve">ghts. The cycle handles pedestrians crossing the street and </w:t>
      </w:r>
      <w:r w:rsidR="00115D5D">
        <w:rPr>
          <w:lang w:val="en-GB"/>
        </w:rPr>
        <w:t xml:space="preserve">opposing lanes getting the same signal. </w:t>
      </w:r>
      <w:proofErr w:type="gramStart"/>
      <w:r w:rsidR="006203CB">
        <w:rPr>
          <w:lang w:val="en-GB"/>
        </w:rPr>
        <w:t>Also</w:t>
      </w:r>
      <w:proofErr w:type="gramEnd"/>
      <w:r w:rsidR="006203CB">
        <w:rPr>
          <w:lang w:val="en-GB"/>
        </w:rPr>
        <w:t xml:space="preserve"> the </w:t>
      </w:r>
      <w:r w:rsidR="003A0644">
        <w:rPr>
          <w:lang w:val="en-GB"/>
        </w:rPr>
        <w:t xml:space="preserve">intersection should be able to block traffic on all lanes </w:t>
      </w:r>
      <w:r w:rsidR="00EB0537">
        <w:rPr>
          <w:lang w:val="en-GB"/>
        </w:rPr>
        <w:t>except</w:t>
      </w:r>
      <w:r w:rsidR="003A0644">
        <w:rPr>
          <w:lang w:val="en-GB"/>
        </w:rPr>
        <w:t xml:space="preserve"> one. The reason for that differ</w:t>
      </w:r>
      <w:r w:rsidR="00EB0537">
        <w:rPr>
          <w:lang w:val="en-GB"/>
        </w:rPr>
        <w:t>, therefore a trigger is needed.</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29C9C57A" w14:textId="720824A0" w:rsidR="00EB0537" w:rsidRPr="00A67BA8" w:rsidRDefault="00D93079" w:rsidP="00A67BA8">
      <w:pPr>
        <w:rPr>
          <w:lang w:val="en-GB"/>
        </w:rPr>
      </w:pPr>
      <w:r>
        <w:rPr>
          <w:lang w:val="en-GB"/>
        </w:rPr>
        <w:t xml:space="preserve">Definition </w:t>
      </w:r>
      <w:r w:rsidR="00EB0537">
        <w:rPr>
          <w:lang w:val="en-GB"/>
        </w:rPr>
        <w:t>of done</w:t>
      </w:r>
    </w:p>
    <w:p w14:paraId="1F98B419" w14:textId="412AA6F4" w:rsidR="00E61D07" w:rsidRDefault="003E4550" w:rsidP="00EB0537">
      <w:pPr>
        <w:spacing w:before="0" w:after="0" w:line="240" w:lineRule="auto"/>
        <w:textAlignment w:val="center"/>
        <w:rPr>
          <w:rFonts w:ascii="Calibri" w:eastAsia="Times New Roman" w:hAnsi="Calibri" w:cs="Calibri"/>
          <w:color w:val="auto"/>
          <w:lang w:val="en-GB" w:eastAsia="de-DE"/>
        </w:rPr>
      </w:pPr>
      <w:proofErr w:type="gramStart"/>
      <w:r>
        <w:rPr>
          <w:rFonts w:ascii="Calibri" w:eastAsia="Times New Roman" w:hAnsi="Calibri" w:cs="Calibri"/>
          <w:color w:val="auto"/>
          <w:lang w:val="en-GB" w:eastAsia="de-DE"/>
        </w:rPr>
        <w:t>In order to</w:t>
      </w:r>
      <w:proofErr w:type="gramEnd"/>
      <w:r>
        <w:rPr>
          <w:rFonts w:ascii="Calibri" w:eastAsia="Times New Roman" w:hAnsi="Calibri" w:cs="Calibri"/>
          <w:color w:val="auto"/>
          <w:lang w:val="en-GB" w:eastAsia="de-DE"/>
        </w:rPr>
        <w:t xml:space="preserve"> fully satisfy the customers need</w:t>
      </w:r>
      <w:r w:rsidR="00F41073">
        <w:rPr>
          <w:rFonts w:ascii="Calibri" w:eastAsia="Times New Roman" w:hAnsi="Calibri" w:cs="Calibri"/>
          <w:color w:val="auto"/>
          <w:lang w:val="en-GB" w:eastAsia="de-DE"/>
        </w:rPr>
        <w:t xml:space="preserve">s the end </w:t>
      </w:r>
      <w:r w:rsidR="003F398E">
        <w:rPr>
          <w:rFonts w:ascii="Calibri" w:eastAsia="Times New Roman" w:hAnsi="Calibri" w:cs="Calibri"/>
          <w:color w:val="auto"/>
          <w:lang w:val="en-GB" w:eastAsia="de-DE"/>
        </w:rPr>
        <w:t>product</w:t>
      </w:r>
      <w:r w:rsidR="00F41073">
        <w:rPr>
          <w:rFonts w:ascii="Calibri" w:eastAsia="Times New Roman" w:hAnsi="Calibri" w:cs="Calibri"/>
          <w:color w:val="auto"/>
          <w:lang w:val="en-GB" w:eastAsia="de-DE"/>
        </w:rPr>
        <w:t xml:space="preserve"> needs a bunch of functionalities on top of the already mentioned functionalities in the MVP. All functionalities are </w:t>
      </w:r>
      <w:r w:rsidR="00904D11">
        <w:rPr>
          <w:rFonts w:ascii="Calibri" w:eastAsia="Times New Roman" w:hAnsi="Calibri" w:cs="Calibri"/>
          <w:color w:val="auto"/>
          <w:lang w:val="en-GB" w:eastAsia="de-DE"/>
        </w:rPr>
        <w:t>mentioned</w:t>
      </w:r>
      <w:r w:rsidR="00F41073">
        <w:rPr>
          <w:rFonts w:ascii="Calibri" w:eastAsia="Times New Roman" w:hAnsi="Calibri" w:cs="Calibri"/>
          <w:color w:val="auto"/>
          <w:lang w:val="en-GB" w:eastAsia="de-DE"/>
        </w:rPr>
        <w:t xml:space="preserve"> in section </w:t>
      </w:r>
      <w:r w:rsidR="00904D11">
        <w:rPr>
          <w:rFonts w:ascii="Calibri" w:eastAsia="Times New Roman" w:hAnsi="Calibri" w:cs="Calibri"/>
          <w:color w:val="FF0000"/>
          <w:lang w:val="en-GB" w:eastAsia="de-DE"/>
        </w:rPr>
        <w:t xml:space="preserve">1111. </w:t>
      </w:r>
      <w:r w:rsidR="00904D11">
        <w:rPr>
          <w:rFonts w:ascii="Calibri" w:eastAsia="Times New Roman" w:hAnsi="Calibri" w:cs="Calibri"/>
          <w:color w:val="auto"/>
          <w:lang w:val="en-GB" w:eastAsia="de-DE"/>
        </w:rPr>
        <w:t xml:space="preserve">The </w:t>
      </w:r>
      <w:r w:rsidR="00E518E1">
        <w:rPr>
          <w:rFonts w:ascii="Calibri" w:eastAsia="Times New Roman" w:hAnsi="Calibri" w:cs="Calibri"/>
          <w:color w:val="auto"/>
          <w:lang w:val="en-GB" w:eastAsia="de-DE"/>
        </w:rPr>
        <w:t xml:space="preserve">customer wants the </w:t>
      </w:r>
      <w:r w:rsidR="003F398E">
        <w:rPr>
          <w:rFonts w:ascii="Calibri" w:eastAsia="Times New Roman" w:hAnsi="Calibri" w:cs="Calibri"/>
          <w:color w:val="auto"/>
          <w:lang w:val="en-GB" w:eastAsia="de-DE"/>
        </w:rPr>
        <w:t>functionality</w:t>
      </w:r>
      <w:r w:rsidR="003A0AEE">
        <w:rPr>
          <w:rFonts w:ascii="Calibri" w:eastAsia="Times New Roman" w:hAnsi="Calibri" w:cs="Calibri"/>
          <w:color w:val="auto"/>
          <w:lang w:val="en-GB" w:eastAsia="de-DE"/>
        </w:rPr>
        <w:t xml:space="preserve">, that neighbouring intersections act together. They need this </w:t>
      </w:r>
      <w:r w:rsidR="003F398E">
        <w:rPr>
          <w:rFonts w:ascii="Calibri" w:eastAsia="Times New Roman" w:hAnsi="Calibri" w:cs="Calibri"/>
          <w:color w:val="auto"/>
          <w:lang w:val="en-GB" w:eastAsia="de-DE"/>
        </w:rPr>
        <w:t>functionality</w:t>
      </w:r>
      <w:r w:rsidR="00861B55">
        <w:rPr>
          <w:rFonts w:ascii="Calibri" w:eastAsia="Times New Roman" w:hAnsi="Calibri" w:cs="Calibri"/>
          <w:color w:val="auto"/>
          <w:lang w:val="en-GB" w:eastAsia="de-DE"/>
        </w:rPr>
        <w:t xml:space="preserve"> in order enable a green wave </w:t>
      </w:r>
      <w:r w:rsidR="003F398E">
        <w:rPr>
          <w:rFonts w:ascii="Calibri" w:eastAsia="Times New Roman" w:hAnsi="Calibri" w:cs="Calibri"/>
          <w:color w:val="auto"/>
          <w:lang w:val="en-GB" w:eastAsia="de-DE"/>
        </w:rPr>
        <w:t>behaviour</w:t>
      </w:r>
      <w:r w:rsidR="00861B55">
        <w:rPr>
          <w:rFonts w:ascii="Calibri" w:eastAsia="Times New Roman" w:hAnsi="Calibri" w:cs="Calibri"/>
          <w:color w:val="auto"/>
          <w:lang w:val="en-GB" w:eastAsia="de-DE"/>
        </w:rPr>
        <w:t xml:space="preserve">. The green wave is </w:t>
      </w:r>
      <w:r w:rsidR="003F398E">
        <w:rPr>
          <w:rFonts w:ascii="Calibri" w:eastAsia="Times New Roman" w:hAnsi="Calibri" w:cs="Calibri"/>
          <w:color w:val="auto"/>
          <w:lang w:val="en-GB" w:eastAsia="de-DE"/>
        </w:rPr>
        <w:t>triggered</w:t>
      </w:r>
      <w:r w:rsidR="00861B55">
        <w:rPr>
          <w:rFonts w:ascii="Calibri" w:eastAsia="Times New Roman" w:hAnsi="Calibri" w:cs="Calibri"/>
          <w:color w:val="auto"/>
          <w:lang w:val="en-GB" w:eastAsia="de-DE"/>
        </w:rPr>
        <w:t xml:space="preserve"> by a set date and time</w:t>
      </w:r>
      <w:r w:rsidR="00234510">
        <w:rPr>
          <w:rFonts w:ascii="Calibri" w:eastAsia="Times New Roman" w:hAnsi="Calibri" w:cs="Calibri"/>
          <w:color w:val="auto"/>
          <w:lang w:val="en-GB" w:eastAsia="de-DE"/>
        </w:rPr>
        <w:t xml:space="preserve"> and ends by a set date and time. </w:t>
      </w:r>
      <w:proofErr w:type="gramStart"/>
      <w:r w:rsidR="00234510">
        <w:rPr>
          <w:rFonts w:ascii="Calibri" w:eastAsia="Times New Roman" w:hAnsi="Calibri" w:cs="Calibri"/>
          <w:color w:val="auto"/>
          <w:lang w:val="en-GB" w:eastAsia="de-DE"/>
        </w:rPr>
        <w:t>Additionally</w:t>
      </w:r>
      <w:proofErr w:type="gramEnd"/>
      <w:r w:rsidR="00234510">
        <w:rPr>
          <w:rFonts w:ascii="Calibri" w:eastAsia="Times New Roman" w:hAnsi="Calibri" w:cs="Calibri"/>
          <w:color w:val="auto"/>
          <w:lang w:val="en-GB" w:eastAsia="de-DE"/>
        </w:rPr>
        <w:t xml:space="preserve"> to the basic the </w:t>
      </w:r>
      <w:r w:rsidR="003F398E">
        <w:rPr>
          <w:rFonts w:ascii="Calibri" w:eastAsia="Times New Roman" w:hAnsi="Calibri" w:cs="Calibri"/>
          <w:color w:val="auto"/>
          <w:lang w:val="en-GB" w:eastAsia="de-DE"/>
        </w:rPr>
        <w:t>behaviour</w:t>
      </w:r>
      <w:r w:rsidR="007514BA">
        <w:rPr>
          <w:rFonts w:ascii="Calibri" w:eastAsia="Times New Roman" w:hAnsi="Calibri" w:cs="Calibri"/>
          <w:color w:val="auto"/>
          <w:lang w:val="en-GB" w:eastAsia="de-DE"/>
        </w:rPr>
        <w:t>, the intersection, furthermore the lighting cycle needs to adapt to changes. These changes can</w:t>
      </w:r>
      <w:r w:rsidR="003F398E">
        <w:rPr>
          <w:rFonts w:ascii="Calibri" w:eastAsia="Times New Roman" w:hAnsi="Calibri" w:cs="Calibri"/>
          <w:color w:val="auto"/>
          <w:lang w:val="en-GB" w:eastAsia="de-DE"/>
        </w:rPr>
        <w:t xml:space="preserve"> a lot of waiting cars on one lane or a lot of upcoming cars on one lane. </w:t>
      </w: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20ED2FD2" w14:textId="5449C674" w:rsidR="003F398E" w:rsidRDefault="003F398E"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Functionalities</w:t>
      </w:r>
    </w:p>
    <w:p w14:paraId="2D4F276F" w14:textId="77777777" w:rsidR="003F398E" w:rsidRPr="00904D11"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4F962984" w14:textId="77777777" w:rsidR="00E61D07" w:rsidRPr="003F22EB" w:rsidRDefault="00E61D07" w:rsidP="003F22EB">
      <w:pPr>
        <w:spacing w:before="0" w:after="0" w:line="240" w:lineRule="auto"/>
        <w:ind w:left="1260"/>
        <w:textAlignment w:val="center"/>
        <w:rPr>
          <w:lang w:val="en-GB"/>
        </w:rPr>
      </w:pPr>
    </w:p>
    <w:tbl>
      <w:tblPr>
        <w:tblStyle w:val="TableGrid"/>
        <w:tblW w:w="0" w:type="auto"/>
        <w:tblLook w:val="04A0" w:firstRow="1" w:lastRow="0" w:firstColumn="1" w:lastColumn="0" w:noHBand="0" w:noVBand="1"/>
      </w:tblPr>
      <w:tblGrid>
        <w:gridCol w:w="1457"/>
        <w:gridCol w:w="6839"/>
      </w:tblGrid>
      <w:tr w:rsidR="00632104" w:rsidRPr="00A80F21" w14:paraId="0022A931" w14:textId="77777777" w:rsidTr="00632104">
        <w:tc>
          <w:tcPr>
            <w:tcW w:w="1457" w:type="dxa"/>
          </w:tcPr>
          <w:p w14:paraId="304156C3" w14:textId="232DAFBA" w:rsidR="00632104" w:rsidRDefault="00632104" w:rsidP="00021CA3">
            <w:r>
              <w:t>Name</w:t>
            </w:r>
          </w:p>
        </w:tc>
        <w:tc>
          <w:tcPr>
            <w:tcW w:w="6839" w:type="dxa"/>
          </w:tcPr>
          <w:p w14:paraId="55AA44EA" w14:textId="4DA48F23" w:rsidR="00632104" w:rsidRPr="008419AF" w:rsidRDefault="008419AF" w:rsidP="00021CA3">
            <w:pPr>
              <w:rPr>
                <w:lang w:val="en-GB"/>
              </w:rPr>
            </w:pPr>
            <w:r w:rsidRPr="008419AF">
              <w:rPr>
                <w:lang w:val="en-GB"/>
              </w:rPr>
              <w:t>A car crosses the i</w:t>
            </w:r>
            <w:r>
              <w:rPr>
                <w:lang w:val="en-GB"/>
              </w:rPr>
              <w:t>ntersection</w:t>
            </w:r>
          </w:p>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07F9A076" w:rsidR="00632104" w:rsidRDefault="00972533" w:rsidP="00021CA3">
            <w:r>
              <w:t>Car</w:t>
            </w:r>
          </w:p>
        </w:tc>
      </w:tr>
      <w:tr w:rsidR="00632104" w:rsidRPr="00A80F21" w14:paraId="156D97B0" w14:textId="77777777" w:rsidTr="00632104">
        <w:tc>
          <w:tcPr>
            <w:tcW w:w="1457" w:type="dxa"/>
          </w:tcPr>
          <w:p w14:paraId="5EFD4CF2" w14:textId="2B98D832" w:rsidR="00632104" w:rsidRDefault="00632104" w:rsidP="00021CA3">
            <w:r>
              <w:t>Description</w:t>
            </w:r>
          </w:p>
        </w:tc>
        <w:tc>
          <w:tcPr>
            <w:tcW w:w="6839" w:type="dxa"/>
          </w:tcPr>
          <w:p w14:paraId="367DDBFF" w14:textId="618F4496" w:rsidR="00632104" w:rsidRPr="00972533" w:rsidRDefault="00972533" w:rsidP="00021CA3">
            <w:pPr>
              <w:rPr>
                <w:lang w:val="en-GB"/>
              </w:rPr>
            </w:pPr>
            <w:r w:rsidRPr="00972533">
              <w:rPr>
                <w:lang w:val="en-GB"/>
              </w:rPr>
              <w:t>A car crosses the i</w:t>
            </w:r>
            <w:r>
              <w:rPr>
                <w:lang w:val="en-GB"/>
              </w:rPr>
              <w:t>ntersection in any direction it wants.</w:t>
            </w:r>
          </w:p>
        </w:tc>
      </w:tr>
      <w:tr w:rsidR="00632104" w:rsidRPr="00A80F21"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35CCF69C" w:rsidR="00632104" w:rsidRPr="00156A37" w:rsidRDefault="00972533" w:rsidP="00021CA3">
            <w:pPr>
              <w:rPr>
                <w:lang w:val="en-GB"/>
              </w:rPr>
            </w:pPr>
            <w:r w:rsidRPr="00156A37">
              <w:rPr>
                <w:lang w:val="en-GB"/>
              </w:rPr>
              <w:t xml:space="preserve">The </w:t>
            </w:r>
            <w:r w:rsidR="00156A37" w:rsidRPr="00156A37">
              <w:rPr>
                <w:lang w:val="en-GB"/>
              </w:rPr>
              <w:t>traffic light on t</w:t>
            </w:r>
            <w:r w:rsidR="00156A37">
              <w:rPr>
                <w:lang w:val="en-GB"/>
              </w:rPr>
              <w:t>he drivers crossing shows red.</w:t>
            </w:r>
          </w:p>
        </w:tc>
      </w:tr>
      <w:tr w:rsidR="00632104" w:rsidRPr="00156A37" w14:paraId="670EAB18" w14:textId="77777777" w:rsidTr="00632104">
        <w:tc>
          <w:tcPr>
            <w:tcW w:w="1457" w:type="dxa"/>
          </w:tcPr>
          <w:p w14:paraId="24E618ED" w14:textId="2BCDED88" w:rsidR="00632104" w:rsidRDefault="00632104" w:rsidP="00021CA3">
            <w:r>
              <w:t>Scenario</w:t>
            </w:r>
          </w:p>
        </w:tc>
        <w:tc>
          <w:tcPr>
            <w:tcW w:w="6839" w:type="dxa"/>
          </w:tcPr>
          <w:p w14:paraId="6238E421" w14:textId="4894745C" w:rsidR="00632104" w:rsidRDefault="00156A37" w:rsidP="00E61D07">
            <w:pPr>
              <w:pStyle w:val="ListParagraph"/>
              <w:numPr>
                <w:ilvl w:val="0"/>
                <w:numId w:val="10"/>
              </w:numPr>
              <w:rPr>
                <w:lang w:val="en-GB"/>
              </w:rPr>
            </w:pPr>
            <w:r w:rsidRPr="00156A37">
              <w:rPr>
                <w:lang w:val="en-GB"/>
              </w:rPr>
              <w:t>The traffic light signals r</w:t>
            </w:r>
            <w:r>
              <w:rPr>
                <w:lang w:val="en-GB"/>
              </w:rPr>
              <w:t>ed</w:t>
            </w:r>
            <w:r w:rsidR="00F27AAE">
              <w:rPr>
                <w:lang w:val="en-GB"/>
              </w:rPr>
              <w:t>.</w:t>
            </w:r>
          </w:p>
          <w:p w14:paraId="08577BF7" w14:textId="77777777" w:rsidR="00F27AAE" w:rsidRDefault="00156A37" w:rsidP="00E61D07">
            <w:pPr>
              <w:pStyle w:val="ListParagraph"/>
              <w:numPr>
                <w:ilvl w:val="0"/>
                <w:numId w:val="10"/>
              </w:numPr>
              <w:rPr>
                <w:lang w:val="en-GB"/>
              </w:rPr>
            </w:pPr>
            <w:r>
              <w:rPr>
                <w:lang w:val="en-GB"/>
              </w:rPr>
              <w:t xml:space="preserve">The driver approaches the </w:t>
            </w:r>
            <w:r w:rsidR="00F27AAE">
              <w:rPr>
                <w:lang w:val="en-GB"/>
              </w:rPr>
              <w:t>crossing.</w:t>
            </w:r>
          </w:p>
          <w:p w14:paraId="3D329BAC" w14:textId="57E96298" w:rsidR="00F27AAE" w:rsidRDefault="00F27AAE" w:rsidP="00E61D07">
            <w:pPr>
              <w:pStyle w:val="ListParagraph"/>
              <w:numPr>
                <w:ilvl w:val="0"/>
                <w:numId w:val="10"/>
              </w:numPr>
              <w:rPr>
                <w:lang w:val="en-GB"/>
              </w:rPr>
            </w:pPr>
            <w:r>
              <w:rPr>
                <w:lang w:val="en-GB"/>
              </w:rPr>
              <w:t>The intersection recognizes the car.</w:t>
            </w:r>
          </w:p>
          <w:p w14:paraId="65465F71" w14:textId="3C85746C" w:rsidR="00235877" w:rsidRPr="00235877" w:rsidRDefault="00FE08A2" w:rsidP="00235877">
            <w:pPr>
              <w:pStyle w:val="ListParagraph"/>
              <w:numPr>
                <w:ilvl w:val="0"/>
                <w:numId w:val="10"/>
              </w:numPr>
              <w:rPr>
                <w:lang w:val="en-GB"/>
              </w:rPr>
            </w:pPr>
            <w:r>
              <w:rPr>
                <w:lang w:val="en-GB"/>
              </w:rPr>
              <w:t>The intersection checks if other cars are waiting or approaching.</w:t>
            </w:r>
          </w:p>
          <w:p w14:paraId="12589695" w14:textId="77777777" w:rsidR="00F27AAE" w:rsidRDefault="00F27AAE" w:rsidP="00E61D07">
            <w:pPr>
              <w:pStyle w:val="ListParagraph"/>
              <w:numPr>
                <w:ilvl w:val="0"/>
                <w:numId w:val="10"/>
              </w:numPr>
              <w:rPr>
                <w:lang w:val="en-GB"/>
              </w:rPr>
            </w:pPr>
            <w:r>
              <w:rPr>
                <w:lang w:val="en-GB"/>
              </w:rPr>
              <w:t>The car stops at the crossing.</w:t>
            </w:r>
          </w:p>
          <w:p w14:paraId="331CEC74" w14:textId="77777777" w:rsidR="00F27AAE" w:rsidRDefault="00F27AAE" w:rsidP="00E61D07">
            <w:pPr>
              <w:pStyle w:val="ListParagraph"/>
              <w:numPr>
                <w:ilvl w:val="0"/>
                <w:numId w:val="10"/>
              </w:numPr>
              <w:rPr>
                <w:lang w:val="en-GB"/>
              </w:rPr>
            </w:pPr>
            <w:r>
              <w:rPr>
                <w:lang w:val="en-GB"/>
              </w:rPr>
              <w:t xml:space="preserve">The </w:t>
            </w:r>
            <w:r w:rsidR="00980BEB">
              <w:rPr>
                <w:lang w:val="en-GB"/>
              </w:rPr>
              <w:t>system switches the lights according to the light cycle.</w:t>
            </w:r>
          </w:p>
          <w:p w14:paraId="40FB4797" w14:textId="77777777" w:rsidR="00980BEB" w:rsidRDefault="00980BEB" w:rsidP="00E61D07">
            <w:pPr>
              <w:pStyle w:val="ListParagraph"/>
              <w:numPr>
                <w:ilvl w:val="0"/>
                <w:numId w:val="10"/>
              </w:numPr>
              <w:rPr>
                <w:lang w:val="en-GB"/>
              </w:rPr>
            </w:pPr>
            <w:r>
              <w:rPr>
                <w:lang w:val="en-GB"/>
              </w:rPr>
              <w:t>The traffic light switches to green</w:t>
            </w:r>
          </w:p>
          <w:p w14:paraId="2A5702AF" w14:textId="2175CBCC" w:rsidR="00980BEB" w:rsidRPr="00F27AAE" w:rsidRDefault="00980BEB" w:rsidP="00E61D07">
            <w:pPr>
              <w:pStyle w:val="ListParagraph"/>
              <w:numPr>
                <w:ilvl w:val="0"/>
                <w:numId w:val="10"/>
              </w:numPr>
              <w:rPr>
                <w:lang w:val="en-GB"/>
              </w:rPr>
            </w:pPr>
            <w:r>
              <w:rPr>
                <w:lang w:val="en-GB"/>
              </w:rPr>
              <w:t>The car drives off.</w:t>
            </w:r>
          </w:p>
        </w:tc>
      </w:tr>
      <w:tr w:rsidR="00632104" w:rsidRPr="00A80F21"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BAA3248" w14:textId="77777777" w:rsidR="00D144F8" w:rsidRDefault="00235877" w:rsidP="00021CA3">
            <w:pPr>
              <w:rPr>
                <w:lang w:val="en-GB"/>
              </w:rPr>
            </w:pPr>
            <w:r>
              <w:rPr>
                <w:lang w:val="en-GB"/>
              </w:rPr>
              <w:t>4.1. If there are no other cars waiting or approaching. Jump to step 8.</w:t>
            </w:r>
          </w:p>
          <w:p w14:paraId="3837A52D" w14:textId="2D995032" w:rsidR="00235877" w:rsidRPr="00BE4DBB" w:rsidRDefault="00235877" w:rsidP="00021CA3">
            <w:pPr>
              <w:rPr>
                <w:lang w:val="en-GB"/>
              </w:rPr>
            </w:pPr>
            <w:r>
              <w:rPr>
                <w:lang w:val="en-GB"/>
              </w:rPr>
              <w:t>4.2. If there are other cars go on.</w:t>
            </w:r>
          </w:p>
        </w:tc>
      </w:tr>
      <w:tr w:rsidR="00632104" w:rsidRPr="00A80F21"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1153CBF2" w:rsidR="00632104" w:rsidRPr="00B734F1" w:rsidRDefault="00B734F1" w:rsidP="00021CA3">
            <w:pPr>
              <w:rPr>
                <w:lang w:val="en-GB"/>
              </w:rPr>
            </w:pPr>
            <w:r w:rsidRPr="00B734F1">
              <w:rPr>
                <w:lang w:val="en-GB"/>
              </w:rPr>
              <w:t>A car crosses the i</w:t>
            </w:r>
            <w:r>
              <w:rPr>
                <w:lang w:val="en-GB"/>
              </w:rPr>
              <w:t>ntersection safely</w:t>
            </w:r>
          </w:p>
        </w:tc>
      </w:tr>
    </w:tbl>
    <w:p w14:paraId="225FBD04" w14:textId="77777777" w:rsidR="00AB2C83" w:rsidRDefault="00AB2C83" w:rsidP="00021CA3">
      <w:pPr>
        <w:rPr>
          <w:lang w:val="en-GB"/>
        </w:rPr>
      </w:pPr>
    </w:p>
    <w:tbl>
      <w:tblPr>
        <w:tblStyle w:val="TableGrid"/>
        <w:tblW w:w="0" w:type="auto"/>
        <w:tblLook w:val="04A0" w:firstRow="1" w:lastRow="0" w:firstColumn="1" w:lastColumn="0" w:noHBand="0" w:noVBand="1"/>
      </w:tblPr>
      <w:tblGrid>
        <w:gridCol w:w="1457"/>
        <w:gridCol w:w="6839"/>
      </w:tblGrid>
      <w:tr w:rsidR="00B734F1" w:rsidRPr="00A80F21" w14:paraId="5C4BBE8D" w14:textId="77777777" w:rsidTr="00C32C91">
        <w:tc>
          <w:tcPr>
            <w:tcW w:w="1457" w:type="dxa"/>
          </w:tcPr>
          <w:p w14:paraId="4EA4C3B8" w14:textId="77777777" w:rsidR="00B734F1" w:rsidRDefault="00B734F1" w:rsidP="00C32C91">
            <w:r>
              <w:t>Name</w:t>
            </w:r>
          </w:p>
        </w:tc>
        <w:tc>
          <w:tcPr>
            <w:tcW w:w="6839" w:type="dxa"/>
          </w:tcPr>
          <w:p w14:paraId="21F5585D" w14:textId="7B7F0378" w:rsidR="00B734F1" w:rsidRPr="008419AF" w:rsidRDefault="00B734F1" w:rsidP="00C32C91">
            <w:pPr>
              <w:rPr>
                <w:lang w:val="en-GB"/>
              </w:rPr>
            </w:pPr>
            <w:r>
              <w:rPr>
                <w:lang w:val="en-GB"/>
              </w:rPr>
              <w:t xml:space="preserve">A pedestrian crosses </w:t>
            </w:r>
            <w:r w:rsidR="00D71D09">
              <w:rPr>
                <w:lang w:val="en-GB"/>
              </w:rPr>
              <w:t>the street</w:t>
            </w:r>
          </w:p>
        </w:tc>
      </w:tr>
      <w:tr w:rsidR="00B734F1" w14:paraId="62942B69" w14:textId="77777777" w:rsidTr="00C32C91">
        <w:tc>
          <w:tcPr>
            <w:tcW w:w="1457" w:type="dxa"/>
          </w:tcPr>
          <w:p w14:paraId="60DA0E19" w14:textId="77777777" w:rsidR="00B734F1" w:rsidRDefault="00B734F1" w:rsidP="00C32C91">
            <w:r>
              <w:t>Actor</w:t>
            </w:r>
          </w:p>
        </w:tc>
        <w:tc>
          <w:tcPr>
            <w:tcW w:w="6839" w:type="dxa"/>
          </w:tcPr>
          <w:p w14:paraId="285BBDFC" w14:textId="3D437CF4" w:rsidR="00B734F1" w:rsidRDefault="00D71D09" w:rsidP="00C32C91">
            <w:proofErr w:type="spellStart"/>
            <w:r>
              <w:t>Pedestrian</w:t>
            </w:r>
            <w:proofErr w:type="spellEnd"/>
          </w:p>
        </w:tc>
      </w:tr>
      <w:tr w:rsidR="00B734F1" w:rsidRPr="00A80F21" w14:paraId="1E582A8A" w14:textId="77777777" w:rsidTr="00C32C91">
        <w:tc>
          <w:tcPr>
            <w:tcW w:w="1457" w:type="dxa"/>
          </w:tcPr>
          <w:p w14:paraId="69524431" w14:textId="77777777" w:rsidR="00B734F1" w:rsidRDefault="00B734F1" w:rsidP="00C32C91">
            <w:r>
              <w:t>Description</w:t>
            </w:r>
          </w:p>
        </w:tc>
        <w:tc>
          <w:tcPr>
            <w:tcW w:w="6839" w:type="dxa"/>
          </w:tcPr>
          <w:p w14:paraId="140EFEF8" w14:textId="6BD28951" w:rsidR="00B734F1" w:rsidRPr="00972533" w:rsidRDefault="00B734F1" w:rsidP="00C32C91">
            <w:pPr>
              <w:rPr>
                <w:lang w:val="en-GB"/>
              </w:rPr>
            </w:pPr>
            <w:r w:rsidRPr="00972533">
              <w:rPr>
                <w:lang w:val="en-GB"/>
              </w:rPr>
              <w:t xml:space="preserve">A </w:t>
            </w:r>
            <w:r w:rsidR="00D71D09">
              <w:rPr>
                <w:lang w:val="en-GB"/>
              </w:rPr>
              <w:t>pedestrian wants to cross the street on an intersection.</w:t>
            </w:r>
          </w:p>
        </w:tc>
      </w:tr>
      <w:tr w:rsidR="00B734F1" w:rsidRPr="00A80F21" w14:paraId="25BF2050" w14:textId="77777777" w:rsidTr="00C32C91">
        <w:tc>
          <w:tcPr>
            <w:tcW w:w="1457" w:type="dxa"/>
          </w:tcPr>
          <w:p w14:paraId="3764BDAF" w14:textId="77777777" w:rsidR="00B734F1" w:rsidRDefault="00B734F1" w:rsidP="00C32C91">
            <w:proofErr w:type="spellStart"/>
            <w:r>
              <w:t>Precondition</w:t>
            </w:r>
            <w:proofErr w:type="spellEnd"/>
          </w:p>
        </w:tc>
        <w:tc>
          <w:tcPr>
            <w:tcW w:w="6839" w:type="dxa"/>
          </w:tcPr>
          <w:p w14:paraId="2ECDBC57" w14:textId="4CF2AE63" w:rsidR="00B734F1" w:rsidRPr="00156A37" w:rsidRDefault="00B734F1" w:rsidP="00C32C91">
            <w:pPr>
              <w:rPr>
                <w:lang w:val="en-GB"/>
              </w:rPr>
            </w:pPr>
            <w:r w:rsidRPr="00156A37">
              <w:rPr>
                <w:lang w:val="en-GB"/>
              </w:rPr>
              <w:t>The traffic ligh</w:t>
            </w:r>
            <w:r w:rsidR="00D71D09">
              <w:rPr>
                <w:lang w:val="en-GB"/>
              </w:rPr>
              <w:t>t for the pedestrian displays red.</w:t>
            </w:r>
          </w:p>
        </w:tc>
      </w:tr>
      <w:tr w:rsidR="00B734F1" w:rsidRPr="00A80F21" w14:paraId="0D42BB5B" w14:textId="77777777" w:rsidTr="00C32C91">
        <w:tc>
          <w:tcPr>
            <w:tcW w:w="1457" w:type="dxa"/>
          </w:tcPr>
          <w:p w14:paraId="30475436" w14:textId="77777777" w:rsidR="00B734F1" w:rsidRDefault="00B734F1" w:rsidP="00C32C91">
            <w:r>
              <w:t>Scenario</w:t>
            </w:r>
          </w:p>
        </w:tc>
        <w:tc>
          <w:tcPr>
            <w:tcW w:w="6839" w:type="dxa"/>
          </w:tcPr>
          <w:p w14:paraId="3B766978" w14:textId="7167531B" w:rsidR="00D71D09" w:rsidRPr="00F27AAE" w:rsidRDefault="00D71D09" w:rsidP="00E61D07">
            <w:pPr>
              <w:pStyle w:val="ListParagraph"/>
              <w:numPr>
                <w:ilvl w:val="0"/>
                <w:numId w:val="11"/>
              </w:numPr>
              <w:rPr>
                <w:lang w:val="en-GB"/>
              </w:rPr>
            </w:pPr>
            <w:r>
              <w:rPr>
                <w:lang w:val="en-GB"/>
              </w:rPr>
              <w:t>The pedestrian</w:t>
            </w:r>
            <w:r w:rsidR="00D84785">
              <w:rPr>
                <w:lang w:val="en-GB"/>
              </w:rPr>
              <w:t xml:space="preserve"> could</w:t>
            </w:r>
            <w:r>
              <w:rPr>
                <w:lang w:val="en-GB"/>
              </w:rPr>
              <w:t xml:space="preserve"> </w:t>
            </w:r>
            <w:proofErr w:type="spellStart"/>
            <w:r>
              <w:rPr>
                <w:lang w:val="en-GB"/>
              </w:rPr>
              <w:t>notifie</w:t>
            </w:r>
            <w:proofErr w:type="spellEnd"/>
            <w:r>
              <w:rPr>
                <w:lang w:val="en-GB"/>
              </w:rPr>
              <w:t xml:space="preserve"> that he wants to cross the street</w:t>
            </w:r>
            <w:r w:rsidR="00EA3813">
              <w:rPr>
                <w:lang w:val="en-GB"/>
              </w:rPr>
              <w:t>.</w:t>
            </w:r>
          </w:p>
          <w:p w14:paraId="6CD07117" w14:textId="34E765CE" w:rsidR="00B734F1" w:rsidRDefault="00EA3813" w:rsidP="00E61D07">
            <w:pPr>
              <w:pStyle w:val="ListParagraph"/>
              <w:numPr>
                <w:ilvl w:val="0"/>
                <w:numId w:val="11"/>
              </w:numPr>
              <w:rPr>
                <w:lang w:val="en-GB"/>
              </w:rPr>
            </w:pPr>
            <w:r>
              <w:rPr>
                <w:lang w:val="en-GB"/>
              </w:rPr>
              <w:t>The intersection takes notice</w:t>
            </w:r>
            <w:r w:rsidR="00D84785">
              <w:rPr>
                <w:lang w:val="en-GB"/>
              </w:rPr>
              <w:t>.</w:t>
            </w:r>
          </w:p>
          <w:p w14:paraId="136A17CD" w14:textId="77777777" w:rsidR="00EA3813" w:rsidRDefault="00EA3813" w:rsidP="00E61D07">
            <w:pPr>
              <w:pStyle w:val="ListParagraph"/>
              <w:numPr>
                <w:ilvl w:val="0"/>
                <w:numId w:val="11"/>
              </w:numPr>
              <w:rPr>
                <w:lang w:val="en-GB"/>
              </w:rPr>
            </w:pPr>
            <w:r>
              <w:rPr>
                <w:lang w:val="en-GB"/>
              </w:rPr>
              <w:t xml:space="preserve">The system switches </w:t>
            </w:r>
            <w:r w:rsidR="00647F5E">
              <w:rPr>
                <w:lang w:val="en-GB"/>
              </w:rPr>
              <w:t>the traffic lights according to its cycle.</w:t>
            </w:r>
          </w:p>
          <w:p w14:paraId="7AC4108F" w14:textId="77777777" w:rsidR="00647F5E" w:rsidRDefault="00647F5E" w:rsidP="00E61D07">
            <w:pPr>
              <w:pStyle w:val="ListParagraph"/>
              <w:numPr>
                <w:ilvl w:val="0"/>
                <w:numId w:val="11"/>
              </w:numPr>
              <w:rPr>
                <w:lang w:val="en-GB"/>
              </w:rPr>
            </w:pPr>
            <w:r>
              <w:rPr>
                <w:lang w:val="en-GB"/>
              </w:rPr>
              <w:t>The pedestrians traffic light signals green.</w:t>
            </w:r>
          </w:p>
          <w:p w14:paraId="569AD74E" w14:textId="7E5E3550" w:rsidR="00647F5E" w:rsidRPr="00F27AAE" w:rsidRDefault="00647F5E" w:rsidP="00E61D07">
            <w:pPr>
              <w:pStyle w:val="ListParagraph"/>
              <w:numPr>
                <w:ilvl w:val="0"/>
                <w:numId w:val="11"/>
              </w:numPr>
              <w:rPr>
                <w:lang w:val="en-GB"/>
              </w:rPr>
            </w:pPr>
            <w:r>
              <w:rPr>
                <w:lang w:val="en-GB"/>
              </w:rPr>
              <w:t>The pedestrian crosses the street</w:t>
            </w:r>
          </w:p>
        </w:tc>
      </w:tr>
      <w:tr w:rsidR="00B734F1" w:rsidRPr="00BE4DBB" w14:paraId="7D2F47F8" w14:textId="77777777" w:rsidTr="00C32C91">
        <w:tc>
          <w:tcPr>
            <w:tcW w:w="1457" w:type="dxa"/>
          </w:tcPr>
          <w:p w14:paraId="541A5ABD" w14:textId="77777777" w:rsidR="00B734F1" w:rsidRDefault="00B734F1" w:rsidP="00C32C91">
            <w:proofErr w:type="spellStart"/>
            <w:r>
              <w:t>Exception</w:t>
            </w:r>
            <w:proofErr w:type="spellEnd"/>
          </w:p>
        </w:tc>
        <w:tc>
          <w:tcPr>
            <w:tcW w:w="6839" w:type="dxa"/>
          </w:tcPr>
          <w:p w14:paraId="624B48A8" w14:textId="2EE2E2FB" w:rsidR="00B734F1" w:rsidRPr="00BE4DBB" w:rsidRDefault="00B734F1" w:rsidP="00C32C91">
            <w:pPr>
              <w:rPr>
                <w:lang w:val="en-GB"/>
              </w:rPr>
            </w:pPr>
          </w:p>
        </w:tc>
      </w:tr>
      <w:tr w:rsidR="00B734F1" w:rsidRPr="00A80F21" w14:paraId="0B6431C2" w14:textId="77777777" w:rsidTr="00C32C91">
        <w:tc>
          <w:tcPr>
            <w:tcW w:w="1457" w:type="dxa"/>
          </w:tcPr>
          <w:p w14:paraId="19E8E75D" w14:textId="77777777" w:rsidR="00B734F1" w:rsidRDefault="00B734F1" w:rsidP="00C32C91">
            <w:proofErr w:type="spellStart"/>
            <w:r>
              <w:t>Result</w:t>
            </w:r>
            <w:proofErr w:type="spellEnd"/>
          </w:p>
        </w:tc>
        <w:tc>
          <w:tcPr>
            <w:tcW w:w="6839" w:type="dxa"/>
          </w:tcPr>
          <w:p w14:paraId="17008E6A" w14:textId="1DCC2F24" w:rsidR="00B734F1" w:rsidRPr="00B734F1" w:rsidRDefault="00B734F1" w:rsidP="00C32C91">
            <w:pPr>
              <w:rPr>
                <w:lang w:val="en-GB"/>
              </w:rPr>
            </w:pPr>
            <w:r w:rsidRPr="00B734F1">
              <w:rPr>
                <w:lang w:val="en-GB"/>
              </w:rPr>
              <w:t xml:space="preserve">A </w:t>
            </w:r>
            <w:r w:rsidR="00647F5E">
              <w:rPr>
                <w:lang w:val="en-GB"/>
              </w:rPr>
              <w:t>pedestrian</w:t>
            </w:r>
            <w:r w:rsidRPr="00B734F1">
              <w:rPr>
                <w:lang w:val="en-GB"/>
              </w:rPr>
              <w:t xml:space="preserve"> crosses the i</w:t>
            </w:r>
            <w:r>
              <w:rPr>
                <w:lang w:val="en-GB"/>
              </w:rPr>
              <w:t>ntersection safely</w:t>
            </w:r>
          </w:p>
        </w:tc>
      </w:tr>
    </w:tbl>
    <w:p w14:paraId="04068568" w14:textId="6FE47C00" w:rsidR="003F22EB" w:rsidRDefault="003F22EB" w:rsidP="00021CA3">
      <w:pPr>
        <w:rPr>
          <w:lang w:val="en-GB"/>
        </w:rPr>
      </w:pPr>
    </w:p>
    <w:p w14:paraId="2B75F281" w14:textId="66E504EB" w:rsidR="003F22EB" w:rsidRDefault="003F22EB" w:rsidP="00021CA3">
      <w:pPr>
        <w:rPr>
          <w:lang w:val="en-GB"/>
        </w:rPr>
      </w:pPr>
    </w:p>
    <w:p w14:paraId="7AFAA534" w14:textId="7CA0A310" w:rsidR="003F22EB" w:rsidRDefault="003F22EB" w:rsidP="00021CA3">
      <w:pPr>
        <w:rPr>
          <w:lang w:val="en-GB"/>
        </w:rPr>
      </w:pPr>
    </w:p>
    <w:p w14:paraId="399CA1A9" w14:textId="48F2AC2E" w:rsidR="003F22EB" w:rsidRDefault="003F22EB" w:rsidP="00021CA3">
      <w:pPr>
        <w:rPr>
          <w:lang w:val="en-GB"/>
        </w:rPr>
      </w:pPr>
    </w:p>
    <w:p w14:paraId="20C44E1C" w14:textId="25F54324" w:rsidR="003F22EB" w:rsidRDefault="003F22EB" w:rsidP="00021CA3">
      <w:pPr>
        <w:rPr>
          <w:lang w:val="en-GB"/>
        </w:rPr>
      </w:pPr>
    </w:p>
    <w:p w14:paraId="4D1D940B" w14:textId="02C54D48" w:rsidR="003F22EB" w:rsidRDefault="003F22EB" w:rsidP="00021CA3">
      <w:pPr>
        <w:rPr>
          <w:lang w:val="en-GB"/>
        </w:rPr>
      </w:pPr>
    </w:p>
    <w:p w14:paraId="66326A1E" w14:textId="503E5A48" w:rsidR="003F22EB" w:rsidRDefault="003F22EB" w:rsidP="00021CA3">
      <w:pPr>
        <w:rPr>
          <w:lang w:val="en-GB"/>
        </w:rPr>
      </w:pPr>
    </w:p>
    <w:p w14:paraId="031A6775" w14:textId="26FFAB2D" w:rsidR="00235877" w:rsidRDefault="00235877" w:rsidP="00021CA3">
      <w:pPr>
        <w:rPr>
          <w:lang w:val="en-GB"/>
        </w:rPr>
      </w:pPr>
    </w:p>
    <w:p w14:paraId="3956B59E" w14:textId="4E8237D4" w:rsidR="00235877" w:rsidRDefault="00235877" w:rsidP="00021CA3">
      <w:pPr>
        <w:rPr>
          <w:lang w:val="en-GB"/>
        </w:rPr>
      </w:pPr>
    </w:p>
    <w:p w14:paraId="74A49A27" w14:textId="77777777" w:rsidR="00235877" w:rsidRDefault="00235877" w:rsidP="00021CA3">
      <w:pPr>
        <w:rPr>
          <w:lang w:val="en-GB"/>
        </w:rPr>
      </w:pPr>
    </w:p>
    <w:tbl>
      <w:tblPr>
        <w:tblStyle w:val="TableGrid"/>
        <w:tblW w:w="0" w:type="auto"/>
        <w:tblLook w:val="04A0" w:firstRow="1" w:lastRow="0" w:firstColumn="1" w:lastColumn="0" w:noHBand="0" w:noVBand="1"/>
      </w:tblPr>
      <w:tblGrid>
        <w:gridCol w:w="1457"/>
        <w:gridCol w:w="6839"/>
      </w:tblGrid>
      <w:tr w:rsidR="00647F5E" w:rsidRPr="00A80F21" w14:paraId="78AE593C" w14:textId="77777777" w:rsidTr="00C32C91">
        <w:tc>
          <w:tcPr>
            <w:tcW w:w="1457" w:type="dxa"/>
          </w:tcPr>
          <w:p w14:paraId="1CAD03A3" w14:textId="77777777" w:rsidR="00647F5E" w:rsidRDefault="00647F5E" w:rsidP="00C32C91">
            <w:r>
              <w:lastRenderedPageBreak/>
              <w:t>Name</w:t>
            </w:r>
          </w:p>
        </w:tc>
        <w:tc>
          <w:tcPr>
            <w:tcW w:w="6839" w:type="dxa"/>
          </w:tcPr>
          <w:p w14:paraId="3471469A" w14:textId="78DE4ABB" w:rsidR="00647F5E" w:rsidRPr="008419AF" w:rsidRDefault="00647F5E" w:rsidP="00C32C91">
            <w:pPr>
              <w:rPr>
                <w:lang w:val="en-GB"/>
              </w:rPr>
            </w:pPr>
            <w:r>
              <w:rPr>
                <w:lang w:val="en-GB"/>
              </w:rPr>
              <w:t>A</w:t>
            </w:r>
            <w:r w:rsidR="00087C3E">
              <w:rPr>
                <w:lang w:val="en-GB"/>
              </w:rPr>
              <w:t xml:space="preserve">n emergency </w:t>
            </w:r>
            <w:r w:rsidR="00010FB9">
              <w:rPr>
                <w:lang w:val="en-GB"/>
              </w:rPr>
              <w:t>vehicle approaches the intersection</w:t>
            </w:r>
          </w:p>
        </w:tc>
      </w:tr>
      <w:tr w:rsidR="00647F5E" w14:paraId="0BD267A3" w14:textId="77777777" w:rsidTr="00C32C91">
        <w:tc>
          <w:tcPr>
            <w:tcW w:w="1457" w:type="dxa"/>
          </w:tcPr>
          <w:p w14:paraId="53A24416" w14:textId="77777777" w:rsidR="00647F5E" w:rsidRDefault="00647F5E" w:rsidP="00C32C91">
            <w:r>
              <w:t>Actor</w:t>
            </w:r>
          </w:p>
        </w:tc>
        <w:tc>
          <w:tcPr>
            <w:tcW w:w="6839" w:type="dxa"/>
          </w:tcPr>
          <w:p w14:paraId="131AF269" w14:textId="0C86DAC1" w:rsidR="00647F5E" w:rsidRDefault="00010FB9" w:rsidP="00C32C91">
            <w:r>
              <w:t xml:space="preserve">Emergency </w:t>
            </w:r>
            <w:proofErr w:type="spellStart"/>
            <w:r>
              <w:t>vehicle</w:t>
            </w:r>
            <w:proofErr w:type="spellEnd"/>
          </w:p>
        </w:tc>
      </w:tr>
      <w:tr w:rsidR="00647F5E" w:rsidRPr="00A80F21" w14:paraId="2218C9A0" w14:textId="77777777" w:rsidTr="00C32C91">
        <w:tc>
          <w:tcPr>
            <w:tcW w:w="1457" w:type="dxa"/>
          </w:tcPr>
          <w:p w14:paraId="21DE8240" w14:textId="77777777" w:rsidR="00647F5E" w:rsidRDefault="00647F5E" w:rsidP="00C32C91">
            <w:r>
              <w:t>Description</w:t>
            </w:r>
          </w:p>
        </w:tc>
        <w:tc>
          <w:tcPr>
            <w:tcW w:w="6839" w:type="dxa"/>
          </w:tcPr>
          <w:p w14:paraId="7037A744" w14:textId="64F4997E" w:rsidR="00647F5E" w:rsidRPr="00972533" w:rsidRDefault="003330A9" w:rsidP="00C32C91">
            <w:pPr>
              <w:rPr>
                <w:lang w:val="en-GB"/>
              </w:rPr>
            </w:pPr>
            <w:r>
              <w:rPr>
                <w:lang w:val="en-GB"/>
              </w:rPr>
              <w:t xml:space="preserve">An emergency vehicle approaches a </w:t>
            </w:r>
            <w:r w:rsidR="00FD0DA2">
              <w:rPr>
                <w:lang w:val="en-GB"/>
              </w:rPr>
              <w:t>crossing. The intersection should enable a green signal for the emergency vehicle and stop all other traffic</w:t>
            </w:r>
          </w:p>
        </w:tc>
      </w:tr>
      <w:tr w:rsidR="00647F5E" w:rsidRPr="00156A37" w14:paraId="5638BF8C" w14:textId="77777777" w:rsidTr="00C32C91">
        <w:tc>
          <w:tcPr>
            <w:tcW w:w="1457" w:type="dxa"/>
          </w:tcPr>
          <w:p w14:paraId="2BFBC496" w14:textId="77777777" w:rsidR="00647F5E" w:rsidRDefault="00647F5E" w:rsidP="00C32C91">
            <w:proofErr w:type="spellStart"/>
            <w:r>
              <w:t>Precondition</w:t>
            </w:r>
            <w:proofErr w:type="spellEnd"/>
          </w:p>
        </w:tc>
        <w:tc>
          <w:tcPr>
            <w:tcW w:w="6839" w:type="dxa"/>
          </w:tcPr>
          <w:p w14:paraId="74B17093" w14:textId="207C63D0" w:rsidR="00647F5E" w:rsidRPr="00156A37" w:rsidRDefault="00647F5E" w:rsidP="00C32C91">
            <w:pPr>
              <w:rPr>
                <w:lang w:val="en-GB"/>
              </w:rPr>
            </w:pPr>
          </w:p>
        </w:tc>
      </w:tr>
      <w:tr w:rsidR="00647F5E" w:rsidRPr="00A80F21" w14:paraId="1D526C20" w14:textId="77777777" w:rsidTr="00C32C91">
        <w:tc>
          <w:tcPr>
            <w:tcW w:w="1457" w:type="dxa"/>
          </w:tcPr>
          <w:p w14:paraId="5A193958" w14:textId="77777777" w:rsidR="00647F5E" w:rsidRDefault="00647F5E" w:rsidP="00C32C91">
            <w:r>
              <w:t>Scenario</w:t>
            </w:r>
          </w:p>
        </w:tc>
        <w:tc>
          <w:tcPr>
            <w:tcW w:w="6839" w:type="dxa"/>
          </w:tcPr>
          <w:p w14:paraId="28CED336" w14:textId="2F8200D8" w:rsidR="00647F5E" w:rsidRDefault="00FD0DA2" w:rsidP="00E61D07">
            <w:pPr>
              <w:pStyle w:val="ListParagraph"/>
              <w:numPr>
                <w:ilvl w:val="0"/>
                <w:numId w:val="12"/>
              </w:numPr>
              <w:rPr>
                <w:lang w:val="en-GB"/>
              </w:rPr>
            </w:pPr>
            <w:r>
              <w:rPr>
                <w:lang w:val="en-GB"/>
              </w:rPr>
              <w:t xml:space="preserve">The emergency vehicle </w:t>
            </w:r>
            <w:r w:rsidR="00822544">
              <w:rPr>
                <w:lang w:val="en-GB"/>
              </w:rPr>
              <w:t>comes near to</w:t>
            </w:r>
            <w:r>
              <w:rPr>
                <w:lang w:val="en-GB"/>
              </w:rPr>
              <w:t xml:space="preserve"> the intersection.</w:t>
            </w:r>
          </w:p>
          <w:p w14:paraId="1F7E804E" w14:textId="77777777" w:rsidR="00FD0DA2" w:rsidRDefault="00FD0DA2" w:rsidP="00E61D07">
            <w:pPr>
              <w:pStyle w:val="ListParagraph"/>
              <w:numPr>
                <w:ilvl w:val="0"/>
                <w:numId w:val="12"/>
              </w:numPr>
              <w:rPr>
                <w:lang w:val="en-GB"/>
              </w:rPr>
            </w:pPr>
            <w:r>
              <w:rPr>
                <w:lang w:val="en-GB"/>
              </w:rPr>
              <w:t xml:space="preserve">The </w:t>
            </w:r>
            <w:r w:rsidR="00FC331F">
              <w:rPr>
                <w:lang w:val="en-GB"/>
              </w:rPr>
              <w:t xml:space="preserve">system takes notice of the approaching vehicle, way before </w:t>
            </w:r>
            <w:proofErr w:type="spellStart"/>
            <w:r w:rsidR="00FC331F">
              <w:rPr>
                <w:lang w:val="en-GB"/>
              </w:rPr>
              <w:t>its</w:t>
            </w:r>
            <w:proofErr w:type="spellEnd"/>
            <w:r w:rsidR="00FC331F">
              <w:rPr>
                <w:lang w:val="en-GB"/>
              </w:rPr>
              <w:t xml:space="preserve"> near the intersection. </w:t>
            </w:r>
          </w:p>
          <w:p w14:paraId="714DA4C8" w14:textId="77777777" w:rsidR="00FC331F" w:rsidRDefault="00FC331F" w:rsidP="00E61D07">
            <w:pPr>
              <w:pStyle w:val="ListParagraph"/>
              <w:numPr>
                <w:ilvl w:val="0"/>
                <w:numId w:val="12"/>
              </w:numPr>
              <w:rPr>
                <w:lang w:val="en-GB"/>
              </w:rPr>
            </w:pPr>
            <w:r>
              <w:rPr>
                <w:lang w:val="en-GB"/>
              </w:rPr>
              <w:t xml:space="preserve">The </w:t>
            </w:r>
            <w:r w:rsidR="00822544">
              <w:rPr>
                <w:lang w:val="en-GB"/>
              </w:rPr>
              <w:t>vehicle approaches the intersection.</w:t>
            </w:r>
          </w:p>
          <w:p w14:paraId="53F1D82B" w14:textId="77777777" w:rsidR="00822544" w:rsidRDefault="00822544" w:rsidP="00E61D07">
            <w:pPr>
              <w:pStyle w:val="ListParagraph"/>
              <w:numPr>
                <w:ilvl w:val="0"/>
                <w:numId w:val="12"/>
              </w:numPr>
              <w:rPr>
                <w:lang w:val="en-GB"/>
              </w:rPr>
            </w:pPr>
            <w:r>
              <w:rPr>
                <w:lang w:val="en-GB"/>
              </w:rPr>
              <w:t>The system enables a green light on the vehicles crossing.</w:t>
            </w:r>
            <w:r w:rsidR="003F22EB">
              <w:rPr>
                <w:lang w:val="en-GB"/>
              </w:rPr>
              <w:t xml:space="preserve"> It signals red for everyone else.</w:t>
            </w:r>
          </w:p>
          <w:p w14:paraId="7D1EBE84" w14:textId="77777777" w:rsidR="003F22EB" w:rsidRDefault="003F22EB" w:rsidP="00E61D07">
            <w:pPr>
              <w:pStyle w:val="ListParagraph"/>
              <w:numPr>
                <w:ilvl w:val="0"/>
                <w:numId w:val="12"/>
              </w:numPr>
              <w:rPr>
                <w:lang w:val="en-GB"/>
              </w:rPr>
            </w:pPr>
            <w:r>
              <w:rPr>
                <w:lang w:val="en-GB"/>
              </w:rPr>
              <w:t>The vehicle passes the intersection.</w:t>
            </w:r>
          </w:p>
          <w:p w14:paraId="530FB9A9" w14:textId="4B2B43A5" w:rsidR="003F22EB" w:rsidRPr="00F27AAE" w:rsidRDefault="003F22EB" w:rsidP="00E61D07">
            <w:pPr>
              <w:pStyle w:val="ListParagraph"/>
              <w:numPr>
                <w:ilvl w:val="0"/>
                <w:numId w:val="12"/>
              </w:numPr>
              <w:rPr>
                <w:lang w:val="en-GB"/>
              </w:rPr>
            </w:pPr>
            <w:r>
              <w:rPr>
                <w:lang w:val="en-GB"/>
              </w:rPr>
              <w:t xml:space="preserve">The intersections </w:t>
            </w:r>
            <w:proofErr w:type="gramStart"/>
            <w:r>
              <w:rPr>
                <w:lang w:val="en-GB"/>
              </w:rPr>
              <w:t>switches</w:t>
            </w:r>
            <w:proofErr w:type="gramEnd"/>
            <w:r>
              <w:rPr>
                <w:lang w:val="en-GB"/>
              </w:rPr>
              <w:t xml:space="preserve"> back to the lighting cycle.</w:t>
            </w:r>
          </w:p>
        </w:tc>
      </w:tr>
      <w:tr w:rsidR="00647F5E" w:rsidRPr="00BE4DBB" w14:paraId="4055619D" w14:textId="77777777" w:rsidTr="00C32C91">
        <w:tc>
          <w:tcPr>
            <w:tcW w:w="1457" w:type="dxa"/>
          </w:tcPr>
          <w:p w14:paraId="7E0AD865" w14:textId="77777777" w:rsidR="00647F5E" w:rsidRDefault="00647F5E" w:rsidP="00C32C91">
            <w:proofErr w:type="spellStart"/>
            <w:r>
              <w:t>Exception</w:t>
            </w:r>
            <w:proofErr w:type="spellEnd"/>
          </w:p>
        </w:tc>
        <w:tc>
          <w:tcPr>
            <w:tcW w:w="6839" w:type="dxa"/>
          </w:tcPr>
          <w:p w14:paraId="011C938E" w14:textId="77777777" w:rsidR="00647F5E" w:rsidRPr="00BE4DBB" w:rsidRDefault="00647F5E" w:rsidP="00C32C91">
            <w:pPr>
              <w:rPr>
                <w:lang w:val="en-GB"/>
              </w:rPr>
            </w:pPr>
          </w:p>
        </w:tc>
      </w:tr>
      <w:tr w:rsidR="00647F5E" w:rsidRPr="00A80F21" w14:paraId="4D9290E9" w14:textId="77777777" w:rsidTr="00C32C91">
        <w:tc>
          <w:tcPr>
            <w:tcW w:w="1457" w:type="dxa"/>
          </w:tcPr>
          <w:p w14:paraId="268E9243" w14:textId="77777777" w:rsidR="00647F5E" w:rsidRDefault="00647F5E" w:rsidP="00C32C91">
            <w:proofErr w:type="spellStart"/>
            <w:r>
              <w:t>Result</w:t>
            </w:r>
            <w:proofErr w:type="spellEnd"/>
          </w:p>
        </w:tc>
        <w:tc>
          <w:tcPr>
            <w:tcW w:w="6839" w:type="dxa"/>
          </w:tcPr>
          <w:p w14:paraId="468DEB8E" w14:textId="527F1AD0" w:rsidR="00647F5E" w:rsidRPr="00B734F1" w:rsidRDefault="003F22EB" w:rsidP="00C32C91">
            <w:pPr>
              <w:rPr>
                <w:lang w:val="en-GB"/>
              </w:rPr>
            </w:pPr>
            <w:r>
              <w:rPr>
                <w:lang w:val="en-GB"/>
              </w:rPr>
              <w:t>The emergency vehicle crossed safely</w:t>
            </w:r>
          </w:p>
        </w:tc>
      </w:tr>
    </w:tbl>
    <w:p w14:paraId="2D3D1DCD" w14:textId="27B0564D" w:rsidR="00647F5E" w:rsidRDefault="00647F5E" w:rsidP="00021CA3">
      <w:pPr>
        <w:rPr>
          <w:lang w:val="en-GB"/>
        </w:rPr>
      </w:pPr>
    </w:p>
    <w:tbl>
      <w:tblPr>
        <w:tblStyle w:val="TableGrid"/>
        <w:tblW w:w="0" w:type="auto"/>
        <w:tblLook w:val="04A0" w:firstRow="1" w:lastRow="0" w:firstColumn="1" w:lastColumn="0" w:noHBand="0" w:noVBand="1"/>
      </w:tblPr>
      <w:tblGrid>
        <w:gridCol w:w="1457"/>
        <w:gridCol w:w="6839"/>
      </w:tblGrid>
      <w:tr w:rsidR="003F22EB" w:rsidRPr="00A80F21" w14:paraId="77EE7399" w14:textId="77777777" w:rsidTr="00C32C91">
        <w:tc>
          <w:tcPr>
            <w:tcW w:w="1457" w:type="dxa"/>
          </w:tcPr>
          <w:p w14:paraId="30E2D9EF" w14:textId="77777777" w:rsidR="003F22EB" w:rsidRDefault="003F22EB" w:rsidP="00C32C91">
            <w:r>
              <w:t>Name</w:t>
            </w:r>
          </w:p>
        </w:tc>
        <w:tc>
          <w:tcPr>
            <w:tcW w:w="6839" w:type="dxa"/>
          </w:tcPr>
          <w:p w14:paraId="09CF7CAB" w14:textId="23CF82C9" w:rsidR="003F22EB" w:rsidRPr="008419AF" w:rsidRDefault="003F22EB" w:rsidP="00C32C91">
            <w:pPr>
              <w:rPr>
                <w:lang w:val="en-GB"/>
              </w:rPr>
            </w:pPr>
            <w:r>
              <w:rPr>
                <w:lang w:val="en-GB"/>
              </w:rPr>
              <w:t>A</w:t>
            </w:r>
            <w:r w:rsidR="003E00E8">
              <w:rPr>
                <w:lang w:val="en-GB"/>
              </w:rPr>
              <w:t xml:space="preserve"> green wave gets enabled.</w:t>
            </w:r>
          </w:p>
        </w:tc>
      </w:tr>
      <w:tr w:rsidR="003F22EB" w:rsidRPr="00AB2C83" w14:paraId="503A2799" w14:textId="77777777" w:rsidTr="00C32C91">
        <w:tc>
          <w:tcPr>
            <w:tcW w:w="1457" w:type="dxa"/>
          </w:tcPr>
          <w:p w14:paraId="11D5BFBA" w14:textId="77777777" w:rsidR="003F22EB" w:rsidRDefault="003F22EB" w:rsidP="00C32C91">
            <w:r>
              <w:t>Actor</w:t>
            </w:r>
          </w:p>
        </w:tc>
        <w:tc>
          <w:tcPr>
            <w:tcW w:w="6839" w:type="dxa"/>
          </w:tcPr>
          <w:p w14:paraId="502901E2" w14:textId="2A73AA77" w:rsidR="003F22EB" w:rsidRPr="00B76FDE" w:rsidRDefault="00CE1C61" w:rsidP="00C32C91">
            <w:pPr>
              <w:rPr>
                <w:lang w:val="en-GB"/>
              </w:rPr>
            </w:pPr>
            <w:r>
              <w:rPr>
                <w:lang w:val="en-GB"/>
              </w:rPr>
              <w:t>The planner</w:t>
            </w:r>
          </w:p>
        </w:tc>
      </w:tr>
      <w:tr w:rsidR="003F22EB" w:rsidRPr="00A80F21" w14:paraId="0B88EECD" w14:textId="77777777" w:rsidTr="00C32C91">
        <w:tc>
          <w:tcPr>
            <w:tcW w:w="1457" w:type="dxa"/>
          </w:tcPr>
          <w:p w14:paraId="620DF305" w14:textId="77777777" w:rsidR="003F22EB" w:rsidRDefault="003F22EB" w:rsidP="00C32C91">
            <w:r>
              <w:t>Description</w:t>
            </w:r>
          </w:p>
        </w:tc>
        <w:tc>
          <w:tcPr>
            <w:tcW w:w="6839" w:type="dxa"/>
          </w:tcPr>
          <w:p w14:paraId="4C30E9DF" w14:textId="43CA344C" w:rsidR="003F22EB" w:rsidRPr="00972533" w:rsidRDefault="00CE1C61" w:rsidP="00C32C91">
            <w:pPr>
              <w:rPr>
                <w:lang w:val="en-GB"/>
              </w:rPr>
            </w:pPr>
            <w:r>
              <w:rPr>
                <w:lang w:val="en-GB"/>
              </w:rPr>
              <w:t>The planner selects different intersections, a date, time when the green wave should be implemented.</w:t>
            </w:r>
          </w:p>
        </w:tc>
      </w:tr>
      <w:tr w:rsidR="003F22EB" w:rsidRPr="00AB2C83" w14:paraId="56E6CA3D" w14:textId="77777777" w:rsidTr="00C32C91">
        <w:tc>
          <w:tcPr>
            <w:tcW w:w="1457" w:type="dxa"/>
          </w:tcPr>
          <w:p w14:paraId="1F3DD955" w14:textId="77777777" w:rsidR="003F22EB" w:rsidRDefault="003F22EB" w:rsidP="00C32C91">
            <w:proofErr w:type="spellStart"/>
            <w:r>
              <w:t>Precondition</w:t>
            </w:r>
            <w:proofErr w:type="spellEnd"/>
          </w:p>
        </w:tc>
        <w:tc>
          <w:tcPr>
            <w:tcW w:w="6839" w:type="dxa"/>
          </w:tcPr>
          <w:p w14:paraId="22C767D3" w14:textId="3249820A" w:rsidR="003F22EB" w:rsidRPr="00156A37" w:rsidRDefault="003F22EB" w:rsidP="00C32C91">
            <w:pPr>
              <w:rPr>
                <w:lang w:val="en-GB"/>
              </w:rPr>
            </w:pPr>
          </w:p>
        </w:tc>
      </w:tr>
      <w:tr w:rsidR="003F22EB" w:rsidRPr="00A80F21" w14:paraId="324E4534" w14:textId="77777777" w:rsidTr="00C32C91">
        <w:tc>
          <w:tcPr>
            <w:tcW w:w="1457" w:type="dxa"/>
          </w:tcPr>
          <w:p w14:paraId="6EE97607" w14:textId="77777777" w:rsidR="003F22EB" w:rsidRDefault="003F22EB" w:rsidP="00C32C91">
            <w:r>
              <w:t>Scenario</w:t>
            </w:r>
          </w:p>
        </w:tc>
        <w:tc>
          <w:tcPr>
            <w:tcW w:w="6839" w:type="dxa"/>
          </w:tcPr>
          <w:p w14:paraId="491E17BE" w14:textId="77777777" w:rsidR="00727F5B" w:rsidRDefault="008D1A3B" w:rsidP="00E61D07">
            <w:pPr>
              <w:pStyle w:val="ListParagraph"/>
              <w:numPr>
                <w:ilvl w:val="0"/>
                <w:numId w:val="13"/>
              </w:numPr>
              <w:rPr>
                <w:lang w:val="en-GB"/>
              </w:rPr>
            </w:pPr>
            <w:r>
              <w:rPr>
                <w:lang w:val="en-GB"/>
              </w:rPr>
              <w:t xml:space="preserve">The </w:t>
            </w:r>
            <w:r w:rsidR="004A08FB">
              <w:rPr>
                <w:lang w:val="en-GB"/>
              </w:rPr>
              <w:t>system gives the planner the option to select intersections.</w:t>
            </w:r>
          </w:p>
          <w:p w14:paraId="63AFEED4" w14:textId="77777777" w:rsidR="004A08FB" w:rsidRDefault="004A08FB" w:rsidP="00E61D07">
            <w:pPr>
              <w:pStyle w:val="ListParagraph"/>
              <w:numPr>
                <w:ilvl w:val="0"/>
                <w:numId w:val="13"/>
              </w:numPr>
              <w:rPr>
                <w:lang w:val="en-GB"/>
              </w:rPr>
            </w:pPr>
            <w:r>
              <w:rPr>
                <w:lang w:val="en-GB"/>
              </w:rPr>
              <w:t>He sel</w:t>
            </w:r>
            <w:r w:rsidR="00DE11A1">
              <w:rPr>
                <w:lang w:val="en-GB"/>
              </w:rPr>
              <w:t>ects a direction in which way the green wave should be implemented.</w:t>
            </w:r>
          </w:p>
          <w:p w14:paraId="200F3B47" w14:textId="589A583D" w:rsidR="00FC2F18" w:rsidRDefault="00FC2F18" w:rsidP="00E61D07">
            <w:pPr>
              <w:pStyle w:val="ListParagraph"/>
              <w:numPr>
                <w:ilvl w:val="0"/>
                <w:numId w:val="13"/>
              </w:numPr>
              <w:rPr>
                <w:lang w:val="en-GB"/>
              </w:rPr>
            </w:pPr>
            <w:r>
              <w:rPr>
                <w:lang w:val="en-GB"/>
              </w:rPr>
              <w:t xml:space="preserve">The system </w:t>
            </w:r>
            <w:r w:rsidR="00DC360D">
              <w:rPr>
                <w:lang w:val="en-GB"/>
              </w:rPr>
              <w:t>saves</w:t>
            </w:r>
            <w:r>
              <w:rPr>
                <w:lang w:val="en-GB"/>
              </w:rPr>
              <w:t xml:space="preserve"> the way.</w:t>
            </w:r>
          </w:p>
          <w:p w14:paraId="5FB7C52B" w14:textId="77777777" w:rsidR="00FC2F18" w:rsidRDefault="00FC2F18" w:rsidP="00E61D07">
            <w:pPr>
              <w:pStyle w:val="ListParagraph"/>
              <w:numPr>
                <w:ilvl w:val="0"/>
                <w:numId w:val="13"/>
              </w:numPr>
              <w:rPr>
                <w:lang w:val="en-GB"/>
              </w:rPr>
            </w:pPr>
            <w:r>
              <w:rPr>
                <w:lang w:val="en-GB"/>
              </w:rPr>
              <w:t>The planner selects the day and time for the green wave.</w:t>
            </w:r>
          </w:p>
          <w:p w14:paraId="4C839F6A" w14:textId="77777777" w:rsidR="00FC2F18" w:rsidRDefault="002D3E07" w:rsidP="00E61D07">
            <w:pPr>
              <w:pStyle w:val="ListParagraph"/>
              <w:numPr>
                <w:ilvl w:val="0"/>
                <w:numId w:val="13"/>
              </w:numPr>
              <w:rPr>
                <w:lang w:val="en-GB"/>
              </w:rPr>
            </w:pPr>
            <w:r>
              <w:rPr>
                <w:lang w:val="en-GB"/>
              </w:rPr>
              <w:t>The system saves th</w:t>
            </w:r>
            <w:r w:rsidR="00DC360D">
              <w:rPr>
                <w:lang w:val="en-GB"/>
              </w:rPr>
              <w:t>e date and time.</w:t>
            </w:r>
          </w:p>
          <w:p w14:paraId="0A659FF7" w14:textId="77777777" w:rsidR="00DC360D" w:rsidRDefault="00DC360D" w:rsidP="00E61D07">
            <w:pPr>
              <w:pStyle w:val="ListParagraph"/>
              <w:numPr>
                <w:ilvl w:val="0"/>
                <w:numId w:val="13"/>
              </w:numPr>
              <w:rPr>
                <w:lang w:val="en-GB"/>
              </w:rPr>
            </w:pPr>
            <w:r>
              <w:rPr>
                <w:lang w:val="en-GB"/>
              </w:rPr>
              <w:t xml:space="preserve">The planner selects a duration for the green wave. </w:t>
            </w:r>
          </w:p>
          <w:p w14:paraId="34167A3D" w14:textId="77777777" w:rsidR="00946ABA" w:rsidRDefault="00946ABA" w:rsidP="00E61D07">
            <w:pPr>
              <w:pStyle w:val="ListParagraph"/>
              <w:numPr>
                <w:ilvl w:val="0"/>
                <w:numId w:val="13"/>
              </w:numPr>
              <w:rPr>
                <w:lang w:val="en-GB"/>
              </w:rPr>
            </w:pPr>
            <w:r>
              <w:rPr>
                <w:lang w:val="en-GB"/>
              </w:rPr>
              <w:t>The system saves the duration.</w:t>
            </w:r>
          </w:p>
          <w:p w14:paraId="01CE2F95" w14:textId="77777777" w:rsidR="00946ABA" w:rsidRDefault="00946ABA" w:rsidP="00E61D07">
            <w:pPr>
              <w:pStyle w:val="ListParagraph"/>
              <w:numPr>
                <w:ilvl w:val="0"/>
                <w:numId w:val="13"/>
              </w:numPr>
              <w:rPr>
                <w:lang w:val="en-GB"/>
              </w:rPr>
            </w:pPr>
            <w:r>
              <w:rPr>
                <w:lang w:val="en-GB"/>
              </w:rPr>
              <w:t>The planner activates the green wave.</w:t>
            </w:r>
          </w:p>
          <w:p w14:paraId="34FEE970" w14:textId="0A6DE48E" w:rsidR="00946ABA" w:rsidRPr="00F27AAE" w:rsidRDefault="00946ABA" w:rsidP="00E61D07">
            <w:pPr>
              <w:pStyle w:val="ListParagraph"/>
              <w:numPr>
                <w:ilvl w:val="0"/>
                <w:numId w:val="13"/>
              </w:numPr>
              <w:rPr>
                <w:lang w:val="en-GB"/>
              </w:rPr>
            </w:pPr>
            <w:r>
              <w:rPr>
                <w:lang w:val="en-GB"/>
              </w:rPr>
              <w:t>The system activates the green wave on the given date and time.</w:t>
            </w:r>
          </w:p>
        </w:tc>
      </w:tr>
      <w:tr w:rsidR="003F22EB" w:rsidRPr="00BE4DBB" w14:paraId="5B9D6319" w14:textId="77777777" w:rsidTr="00C32C91">
        <w:tc>
          <w:tcPr>
            <w:tcW w:w="1457" w:type="dxa"/>
          </w:tcPr>
          <w:p w14:paraId="7FC1BBB8" w14:textId="77777777" w:rsidR="003F22EB" w:rsidRDefault="003F22EB" w:rsidP="00C32C91">
            <w:proofErr w:type="spellStart"/>
            <w:r>
              <w:t>Exception</w:t>
            </w:r>
            <w:proofErr w:type="spellEnd"/>
          </w:p>
        </w:tc>
        <w:tc>
          <w:tcPr>
            <w:tcW w:w="6839" w:type="dxa"/>
          </w:tcPr>
          <w:p w14:paraId="464B8E42" w14:textId="77777777" w:rsidR="003F22EB" w:rsidRPr="00BE4DBB" w:rsidRDefault="003F22EB" w:rsidP="00C32C91">
            <w:pPr>
              <w:rPr>
                <w:lang w:val="en-GB"/>
              </w:rPr>
            </w:pPr>
          </w:p>
        </w:tc>
      </w:tr>
      <w:tr w:rsidR="003F22EB" w:rsidRPr="00A80F21" w14:paraId="0BCE100D" w14:textId="77777777" w:rsidTr="00C32C91">
        <w:tc>
          <w:tcPr>
            <w:tcW w:w="1457" w:type="dxa"/>
          </w:tcPr>
          <w:p w14:paraId="3FEFB037" w14:textId="77777777" w:rsidR="003F22EB" w:rsidRDefault="003F22EB" w:rsidP="00C32C91">
            <w:proofErr w:type="spellStart"/>
            <w:r>
              <w:t>Result</w:t>
            </w:r>
            <w:proofErr w:type="spellEnd"/>
          </w:p>
        </w:tc>
        <w:tc>
          <w:tcPr>
            <w:tcW w:w="6839" w:type="dxa"/>
          </w:tcPr>
          <w:p w14:paraId="69480AAA" w14:textId="0FEA4C7D" w:rsidR="003F22EB" w:rsidRPr="00B734F1" w:rsidRDefault="00FE3366" w:rsidP="00C32C91">
            <w:pPr>
              <w:rPr>
                <w:lang w:val="en-GB"/>
              </w:rPr>
            </w:pPr>
            <w:r>
              <w:rPr>
                <w:lang w:val="en-GB"/>
              </w:rPr>
              <w:t xml:space="preserve">A green wave </w:t>
            </w:r>
            <w:r w:rsidR="00DC360D">
              <w:rPr>
                <w:lang w:val="en-GB"/>
              </w:rPr>
              <w:t>got planned.</w:t>
            </w:r>
          </w:p>
        </w:tc>
      </w:tr>
    </w:tbl>
    <w:p w14:paraId="308E2369" w14:textId="0B8880C0"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DC360D" w:rsidRPr="00A80F21" w14:paraId="014755AA" w14:textId="77777777" w:rsidTr="00844DF8">
        <w:tc>
          <w:tcPr>
            <w:tcW w:w="1457" w:type="dxa"/>
          </w:tcPr>
          <w:p w14:paraId="7752C605" w14:textId="77777777" w:rsidR="00DC360D" w:rsidRDefault="00DC360D" w:rsidP="00844DF8">
            <w:r>
              <w:t>Name</w:t>
            </w:r>
          </w:p>
        </w:tc>
        <w:tc>
          <w:tcPr>
            <w:tcW w:w="6839" w:type="dxa"/>
          </w:tcPr>
          <w:p w14:paraId="3D83B86F" w14:textId="77777777" w:rsidR="00DC360D" w:rsidRPr="008419AF" w:rsidRDefault="00DC360D" w:rsidP="00844DF8">
            <w:pPr>
              <w:rPr>
                <w:lang w:val="en-GB"/>
              </w:rPr>
            </w:pPr>
            <w:r>
              <w:rPr>
                <w:lang w:val="en-GB"/>
              </w:rPr>
              <w:t>A green wave gets enabled.</w:t>
            </w:r>
          </w:p>
        </w:tc>
      </w:tr>
      <w:tr w:rsidR="00DC360D" w:rsidRPr="00B76FDE" w14:paraId="2EE6FFFB" w14:textId="77777777" w:rsidTr="00844DF8">
        <w:tc>
          <w:tcPr>
            <w:tcW w:w="1457" w:type="dxa"/>
          </w:tcPr>
          <w:p w14:paraId="28AE1E58" w14:textId="77777777" w:rsidR="00DC360D" w:rsidRDefault="00DC360D" w:rsidP="00844DF8">
            <w:r>
              <w:t>Actor</w:t>
            </w:r>
          </w:p>
        </w:tc>
        <w:tc>
          <w:tcPr>
            <w:tcW w:w="6839" w:type="dxa"/>
          </w:tcPr>
          <w:p w14:paraId="3ACEE9AA" w14:textId="28E97F9A" w:rsidR="00DC360D" w:rsidRPr="00B76FDE" w:rsidRDefault="00DC360D" w:rsidP="00844DF8">
            <w:pPr>
              <w:rPr>
                <w:lang w:val="en-GB"/>
              </w:rPr>
            </w:pPr>
            <w:r>
              <w:rPr>
                <w:lang w:val="en-GB"/>
              </w:rPr>
              <w:t>System</w:t>
            </w:r>
            <w:r w:rsidR="00924733">
              <w:rPr>
                <w:lang w:val="en-GB"/>
              </w:rPr>
              <w:t>, intersections</w:t>
            </w:r>
          </w:p>
        </w:tc>
      </w:tr>
      <w:tr w:rsidR="00DC360D" w:rsidRPr="00A80F21" w14:paraId="12BC45B2" w14:textId="77777777" w:rsidTr="00844DF8">
        <w:tc>
          <w:tcPr>
            <w:tcW w:w="1457" w:type="dxa"/>
          </w:tcPr>
          <w:p w14:paraId="6EF6FA7A" w14:textId="77777777" w:rsidR="00DC360D" w:rsidRDefault="00DC360D" w:rsidP="00844DF8">
            <w:r>
              <w:t>Description</w:t>
            </w:r>
          </w:p>
        </w:tc>
        <w:tc>
          <w:tcPr>
            <w:tcW w:w="6839" w:type="dxa"/>
          </w:tcPr>
          <w:p w14:paraId="13F4004D" w14:textId="6087E5A9" w:rsidR="00DC360D" w:rsidRPr="00972533" w:rsidRDefault="00DC360D" w:rsidP="00844DF8">
            <w:pPr>
              <w:rPr>
                <w:lang w:val="en-GB"/>
              </w:rPr>
            </w:pPr>
            <w:r>
              <w:rPr>
                <w:lang w:val="en-GB"/>
              </w:rPr>
              <w:t>The system enables the previously planned green wave.</w:t>
            </w:r>
          </w:p>
        </w:tc>
      </w:tr>
      <w:tr w:rsidR="00DC360D" w:rsidRPr="00156A37" w14:paraId="386FBD27" w14:textId="77777777" w:rsidTr="00844DF8">
        <w:tc>
          <w:tcPr>
            <w:tcW w:w="1457" w:type="dxa"/>
          </w:tcPr>
          <w:p w14:paraId="5BCA6839" w14:textId="77777777" w:rsidR="00DC360D" w:rsidRDefault="00DC360D" w:rsidP="00844DF8">
            <w:proofErr w:type="spellStart"/>
            <w:r>
              <w:t>Precondition</w:t>
            </w:r>
            <w:proofErr w:type="spellEnd"/>
          </w:p>
        </w:tc>
        <w:tc>
          <w:tcPr>
            <w:tcW w:w="6839" w:type="dxa"/>
          </w:tcPr>
          <w:p w14:paraId="7F0D3323" w14:textId="3D2FF259" w:rsidR="00DC360D" w:rsidRPr="00156A37" w:rsidRDefault="00DC360D" w:rsidP="00844DF8">
            <w:pPr>
              <w:rPr>
                <w:lang w:val="en-GB"/>
              </w:rPr>
            </w:pPr>
            <w:r>
              <w:rPr>
                <w:lang w:val="en-GB"/>
              </w:rPr>
              <w:t>The green wave is planned. This means the date, time and duration is set</w:t>
            </w:r>
            <w:r w:rsidR="00946ABA">
              <w:rPr>
                <w:lang w:val="en-GB"/>
              </w:rPr>
              <w:t xml:space="preserve"> and the green wave is activated.</w:t>
            </w:r>
            <w:r w:rsidR="000F77FE">
              <w:rPr>
                <w:lang w:val="en-GB"/>
              </w:rPr>
              <w:t xml:space="preserve"> The given date and time </w:t>
            </w:r>
            <w:proofErr w:type="gramStart"/>
            <w:r w:rsidR="000F77FE">
              <w:rPr>
                <w:lang w:val="en-GB"/>
              </w:rPr>
              <w:t>is</w:t>
            </w:r>
            <w:proofErr w:type="gramEnd"/>
            <w:r w:rsidR="000F77FE">
              <w:rPr>
                <w:lang w:val="en-GB"/>
              </w:rPr>
              <w:t xml:space="preserve"> reached.</w:t>
            </w:r>
          </w:p>
        </w:tc>
      </w:tr>
      <w:tr w:rsidR="00DC360D" w:rsidRPr="00A80F21" w14:paraId="39AE66FD" w14:textId="77777777" w:rsidTr="00844DF8">
        <w:tc>
          <w:tcPr>
            <w:tcW w:w="1457" w:type="dxa"/>
          </w:tcPr>
          <w:p w14:paraId="31B84953" w14:textId="77777777" w:rsidR="00DC360D" w:rsidRDefault="00DC360D" w:rsidP="00844DF8">
            <w:r>
              <w:t>Scenario</w:t>
            </w:r>
          </w:p>
        </w:tc>
        <w:tc>
          <w:tcPr>
            <w:tcW w:w="6839" w:type="dxa"/>
          </w:tcPr>
          <w:p w14:paraId="48B06F77" w14:textId="77777777" w:rsidR="00DC360D" w:rsidRDefault="000F77FE" w:rsidP="00DC360D">
            <w:pPr>
              <w:pStyle w:val="ListParagraph"/>
              <w:numPr>
                <w:ilvl w:val="0"/>
                <w:numId w:val="19"/>
              </w:numPr>
              <w:rPr>
                <w:lang w:val="en-GB"/>
              </w:rPr>
            </w:pPr>
            <w:r>
              <w:rPr>
                <w:lang w:val="en-GB"/>
              </w:rPr>
              <w:t xml:space="preserve">The system </w:t>
            </w:r>
            <w:r w:rsidR="00924733">
              <w:rPr>
                <w:lang w:val="en-GB"/>
              </w:rPr>
              <w:t>informs the intersections about the green wave.</w:t>
            </w:r>
          </w:p>
          <w:p w14:paraId="3F7BE186" w14:textId="77777777" w:rsidR="00924733" w:rsidRDefault="00924733" w:rsidP="00DC360D">
            <w:pPr>
              <w:pStyle w:val="ListParagraph"/>
              <w:numPr>
                <w:ilvl w:val="0"/>
                <w:numId w:val="19"/>
              </w:numPr>
              <w:rPr>
                <w:lang w:val="en-GB"/>
              </w:rPr>
            </w:pPr>
            <w:r>
              <w:rPr>
                <w:lang w:val="en-GB"/>
              </w:rPr>
              <w:t>The intersections adapt their lighting cycle.</w:t>
            </w:r>
          </w:p>
          <w:p w14:paraId="66F3FFEF" w14:textId="23A874AF" w:rsidR="00924733" w:rsidRPr="00F27AAE" w:rsidRDefault="00924733" w:rsidP="00DC360D">
            <w:pPr>
              <w:pStyle w:val="ListParagraph"/>
              <w:numPr>
                <w:ilvl w:val="0"/>
                <w:numId w:val="19"/>
              </w:numPr>
              <w:rPr>
                <w:lang w:val="en-GB"/>
              </w:rPr>
            </w:pPr>
            <w:r>
              <w:rPr>
                <w:lang w:val="en-GB"/>
              </w:rPr>
              <w:t xml:space="preserve">The system informs the </w:t>
            </w:r>
            <w:r w:rsidR="00D50765">
              <w:rPr>
                <w:lang w:val="en-GB"/>
              </w:rPr>
              <w:t>intersections to go back, after the duration is over.</w:t>
            </w:r>
          </w:p>
        </w:tc>
      </w:tr>
      <w:tr w:rsidR="00DC360D" w:rsidRPr="00BE4DBB" w14:paraId="79217487" w14:textId="77777777" w:rsidTr="00844DF8">
        <w:tc>
          <w:tcPr>
            <w:tcW w:w="1457" w:type="dxa"/>
          </w:tcPr>
          <w:p w14:paraId="72B1D8B7" w14:textId="77777777" w:rsidR="00DC360D" w:rsidRDefault="00DC360D" w:rsidP="00844DF8">
            <w:proofErr w:type="spellStart"/>
            <w:r>
              <w:lastRenderedPageBreak/>
              <w:t>Exception</w:t>
            </w:r>
            <w:proofErr w:type="spellEnd"/>
          </w:p>
        </w:tc>
        <w:tc>
          <w:tcPr>
            <w:tcW w:w="6839" w:type="dxa"/>
          </w:tcPr>
          <w:p w14:paraId="2BD3D865" w14:textId="77777777" w:rsidR="00DC360D" w:rsidRPr="00BE4DBB" w:rsidRDefault="00DC360D" w:rsidP="00844DF8">
            <w:pPr>
              <w:rPr>
                <w:lang w:val="en-GB"/>
              </w:rPr>
            </w:pPr>
          </w:p>
        </w:tc>
      </w:tr>
      <w:tr w:rsidR="00DC360D" w:rsidRPr="00A80F21" w14:paraId="42FC81FF" w14:textId="77777777" w:rsidTr="00844DF8">
        <w:tc>
          <w:tcPr>
            <w:tcW w:w="1457" w:type="dxa"/>
          </w:tcPr>
          <w:p w14:paraId="13805715" w14:textId="77777777" w:rsidR="00DC360D" w:rsidRDefault="00DC360D" w:rsidP="00844DF8">
            <w:proofErr w:type="spellStart"/>
            <w:r>
              <w:t>Result</w:t>
            </w:r>
            <w:proofErr w:type="spellEnd"/>
          </w:p>
        </w:tc>
        <w:tc>
          <w:tcPr>
            <w:tcW w:w="6839" w:type="dxa"/>
          </w:tcPr>
          <w:p w14:paraId="3D9973CE" w14:textId="7B6B4B9B" w:rsidR="00DC360D" w:rsidRPr="00B734F1" w:rsidRDefault="00DC360D" w:rsidP="00844DF8">
            <w:pPr>
              <w:rPr>
                <w:lang w:val="en-GB"/>
              </w:rPr>
            </w:pPr>
            <w:r>
              <w:rPr>
                <w:lang w:val="en-GB"/>
              </w:rPr>
              <w:t xml:space="preserve">A green </w:t>
            </w:r>
            <w:r w:rsidR="00D50765">
              <w:rPr>
                <w:lang w:val="en-GB"/>
              </w:rPr>
              <w:t>wave got activated.</w:t>
            </w:r>
          </w:p>
        </w:tc>
      </w:tr>
    </w:tbl>
    <w:p w14:paraId="0EC0037F" w14:textId="77777777" w:rsidR="00DC360D" w:rsidRDefault="00DC360D" w:rsidP="00021CA3">
      <w:pPr>
        <w:rPr>
          <w:lang w:val="en-GB"/>
        </w:rPr>
      </w:pPr>
    </w:p>
    <w:p w14:paraId="5F682E1D" w14:textId="77777777"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FE3366" w:rsidRPr="008419AF" w14:paraId="52B8630A" w14:textId="77777777" w:rsidTr="00C32C91">
        <w:tc>
          <w:tcPr>
            <w:tcW w:w="1457" w:type="dxa"/>
          </w:tcPr>
          <w:p w14:paraId="111B54E9" w14:textId="77777777" w:rsidR="00FE3366" w:rsidRDefault="00FE3366" w:rsidP="00C32C91">
            <w:r>
              <w:t>Name</w:t>
            </w:r>
          </w:p>
        </w:tc>
        <w:tc>
          <w:tcPr>
            <w:tcW w:w="6839" w:type="dxa"/>
          </w:tcPr>
          <w:p w14:paraId="609517A1" w14:textId="759F0F26" w:rsidR="00FE3366" w:rsidRPr="008419AF" w:rsidRDefault="00FE3366" w:rsidP="00C32C91">
            <w:pPr>
              <w:rPr>
                <w:lang w:val="en-GB"/>
              </w:rPr>
            </w:pPr>
            <w:r>
              <w:rPr>
                <w:lang w:val="en-GB"/>
              </w:rPr>
              <w:t>Prioritize heavy traffic</w:t>
            </w:r>
          </w:p>
        </w:tc>
      </w:tr>
      <w:tr w:rsidR="00FE3366" w14:paraId="1639DB5A" w14:textId="77777777" w:rsidTr="00C32C91">
        <w:tc>
          <w:tcPr>
            <w:tcW w:w="1457" w:type="dxa"/>
          </w:tcPr>
          <w:p w14:paraId="06BC5186" w14:textId="77777777" w:rsidR="00FE3366" w:rsidRDefault="00FE3366" w:rsidP="00C32C91">
            <w:r>
              <w:t>Actor</w:t>
            </w:r>
          </w:p>
        </w:tc>
        <w:tc>
          <w:tcPr>
            <w:tcW w:w="6839" w:type="dxa"/>
          </w:tcPr>
          <w:p w14:paraId="019041D3" w14:textId="6200C4CD" w:rsidR="00FE3366" w:rsidRDefault="0022054F" w:rsidP="00C32C91">
            <w:r>
              <w:t>System</w:t>
            </w:r>
          </w:p>
        </w:tc>
      </w:tr>
      <w:tr w:rsidR="00FE3366" w:rsidRPr="00A80F21" w14:paraId="475A35E6" w14:textId="77777777" w:rsidTr="00C32C91">
        <w:tc>
          <w:tcPr>
            <w:tcW w:w="1457" w:type="dxa"/>
          </w:tcPr>
          <w:p w14:paraId="44A0B8CE" w14:textId="77777777" w:rsidR="00FE3366" w:rsidRDefault="00FE3366" w:rsidP="00C32C91">
            <w:r>
              <w:t>Description</w:t>
            </w:r>
          </w:p>
        </w:tc>
        <w:tc>
          <w:tcPr>
            <w:tcW w:w="6839" w:type="dxa"/>
          </w:tcPr>
          <w:p w14:paraId="64DE8326" w14:textId="733EA4D9" w:rsidR="00FE3366" w:rsidRPr="00972533" w:rsidRDefault="008053F3" w:rsidP="00C32C91">
            <w:pPr>
              <w:rPr>
                <w:lang w:val="en-GB"/>
              </w:rPr>
            </w:pPr>
            <w:r>
              <w:rPr>
                <w:lang w:val="en-GB"/>
              </w:rPr>
              <w:t>The system detects the waiting cars on a crossing and priori</w:t>
            </w:r>
            <w:r w:rsidR="001F5682">
              <w:rPr>
                <w:lang w:val="en-GB"/>
              </w:rPr>
              <w:t>tizes them.</w:t>
            </w:r>
          </w:p>
        </w:tc>
      </w:tr>
      <w:tr w:rsidR="00FE3366" w:rsidRPr="00A80F21" w14:paraId="3F9C5515" w14:textId="77777777" w:rsidTr="00C32C91">
        <w:tc>
          <w:tcPr>
            <w:tcW w:w="1457" w:type="dxa"/>
          </w:tcPr>
          <w:p w14:paraId="6AD2A460" w14:textId="77777777" w:rsidR="00FE3366" w:rsidRDefault="00FE3366" w:rsidP="00C32C91">
            <w:proofErr w:type="spellStart"/>
            <w:r>
              <w:t>Precondition</w:t>
            </w:r>
            <w:proofErr w:type="spellEnd"/>
          </w:p>
        </w:tc>
        <w:tc>
          <w:tcPr>
            <w:tcW w:w="6839" w:type="dxa"/>
          </w:tcPr>
          <w:p w14:paraId="2DF8DF54" w14:textId="3E42D27E" w:rsidR="00FE3366" w:rsidRPr="00156A37" w:rsidRDefault="001F5682" w:rsidP="00C32C91">
            <w:pPr>
              <w:rPr>
                <w:lang w:val="en-GB"/>
              </w:rPr>
            </w:pPr>
            <w:r>
              <w:rPr>
                <w:lang w:val="en-GB"/>
              </w:rPr>
              <w:t>Multiple cars are waiting at one crossing.</w:t>
            </w:r>
          </w:p>
        </w:tc>
      </w:tr>
      <w:tr w:rsidR="00FE3366" w:rsidRPr="00A80F21" w14:paraId="38A84DEF" w14:textId="77777777" w:rsidTr="00C32C91">
        <w:tc>
          <w:tcPr>
            <w:tcW w:w="1457" w:type="dxa"/>
          </w:tcPr>
          <w:p w14:paraId="6B78EFFA" w14:textId="77777777" w:rsidR="00FE3366" w:rsidRDefault="00FE3366" w:rsidP="00C32C91">
            <w:r>
              <w:t>Scenario</w:t>
            </w:r>
          </w:p>
        </w:tc>
        <w:tc>
          <w:tcPr>
            <w:tcW w:w="6839" w:type="dxa"/>
          </w:tcPr>
          <w:p w14:paraId="6DA33C0F" w14:textId="77777777" w:rsidR="00FE3366" w:rsidRDefault="00302E3A" w:rsidP="00E61D07">
            <w:pPr>
              <w:pStyle w:val="ListParagraph"/>
              <w:numPr>
                <w:ilvl w:val="0"/>
                <w:numId w:val="14"/>
              </w:numPr>
              <w:rPr>
                <w:lang w:val="en-GB"/>
              </w:rPr>
            </w:pPr>
            <w:r>
              <w:rPr>
                <w:lang w:val="en-GB"/>
              </w:rPr>
              <w:t>The system detects a car approaching the crossing</w:t>
            </w:r>
          </w:p>
          <w:p w14:paraId="1F592669" w14:textId="77777777" w:rsidR="00302E3A" w:rsidRDefault="00302E3A" w:rsidP="00E61D07">
            <w:pPr>
              <w:pStyle w:val="ListParagraph"/>
              <w:numPr>
                <w:ilvl w:val="0"/>
                <w:numId w:val="14"/>
              </w:numPr>
              <w:rPr>
                <w:lang w:val="en-GB"/>
              </w:rPr>
            </w:pPr>
            <w:r>
              <w:rPr>
                <w:lang w:val="en-GB"/>
              </w:rPr>
              <w:t>The number of cars waiting is above a certain number.</w:t>
            </w:r>
          </w:p>
          <w:p w14:paraId="478C4A2B" w14:textId="77777777" w:rsidR="00302E3A" w:rsidRDefault="00302E3A" w:rsidP="00E61D07">
            <w:pPr>
              <w:pStyle w:val="ListParagraph"/>
              <w:numPr>
                <w:ilvl w:val="0"/>
                <w:numId w:val="14"/>
              </w:numPr>
              <w:rPr>
                <w:lang w:val="en-GB"/>
              </w:rPr>
            </w:pPr>
            <w:r>
              <w:rPr>
                <w:lang w:val="en-GB"/>
              </w:rPr>
              <w:t>The intersection adapts its lighting cycle, so the c</w:t>
            </w:r>
            <w:r w:rsidR="00042B9F">
              <w:rPr>
                <w:lang w:val="en-GB"/>
              </w:rPr>
              <w:t>rossing is next.</w:t>
            </w:r>
          </w:p>
          <w:p w14:paraId="54A8802C" w14:textId="77777777" w:rsidR="00042B9F" w:rsidRDefault="00042B9F" w:rsidP="00E61D07">
            <w:pPr>
              <w:pStyle w:val="ListParagraph"/>
              <w:numPr>
                <w:ilvl w:val="0"/>
                <w:numId w:val="14"/>
              </w:numPr>
              <w:rPr>
                <w:lang w:val="en-GB"/>
              </w:rPr>
            </w:pPr>
            <w:r>
              <w:rPr>
                <w:lang w:val="en-GB"/>
              </w:rPr>
              <w:t>The cars cross the intersection.</w:t>
            </w:r>
          </w:p>
          <w:p w14:paraId="55A867F0" w14:textId="04CC0150" w:rsidR="00042B9F" w:rsidRPr="00F27AAE" w:rsidRDefault="00042B9F" w:rsidP="00E61D07">
            <w:pPr>
              <w:pStyle w:val="ListParagraph"/>
              <w:numPr>
                <w:ilvl w:val="0"/>
                <w:numId w:val="14"/>
              </w:numPr>
              <w:rPr>
                <w:lang w:val="en-GB"/>
              </w:rPr>
            </w:pPr>
            <w:r>
              <w:rPr>
                <w:lang w:val="en-GB"/>
              </w:rPr>
              <w:t>The intersection switches back to the old lighting cycle.</w:t>
            </w:r>
          </w:p>
        </w:tc>
      </w:tr>
      <w:tr w:rsidR="00FE3366" w:rsidRPr="00BE4DBB" w14:paraId="425FC033" w14:textId="77777777" w:rsidTr="00E61D07">
        <w:trPr>
          <w:trHeight w:val="119"/>
        </w:trPr>
        <w:tc>
          <w:tcPr>
            <w:tcW w:w="1457" w:type="dxa"/>
          </w:tcPr>
          <w:p w14:paraId="2BC2AB4F" w14:textId="77777777" w:rsidR="00FE3366" w:rsidRDefault="00FE3366" w:rsidP="00C32C91">
            <w:proofErr w:type="spellStart"/>
            <w:r>
              <w:t>Exception</w:t>
            </w:r>
            <w:proofErr w:type="spellEnd"/>
          </w:p>
        </w:tc>
        <w:tc>
          <w:tcPr>
            <w:tcW w:w="6839" w:type="dxa"/>
          </w:tcPr>
          <w:p w14:paraId="6632B53D" w14:textId="77777777" w:rsidR="00FE3366" w:rsidRPr="00BE4DBB" w:rsidRDefault="00FE3366" w:rsidP="00C32C91">
            <w:pPr>
              <w:rPr>
                <w:lang w:val="en-GB"/>
              </w:rPr>
            </w:pPr>
          </w:p>
        </w:tc>
      </w:tr>
      <w:tr w:rsidR="00FE3366" w:rsidRPr="00B734F1" w14:paraId="1108F9EC" w14:textId="77777777" w:rsidTr="00C32C91">
        <w:tc>
          <w:tcPr>
            <w:tcW w:w="1457" w:type="dxa"/>
          </w:tcPr>
          <w:p w14:paraId="6E5D329A" w14:textId="77777777" w:rsidR="00FE3366" w:rsidRDefault="00FE3366" w:rsidP="00C32C91">
            <w:proofErr w:type="spellStart"/>
            <w:r>
              <w:t>Result</w:t>
            </w:r>
            <w:proofErr w:type="spellEnd"/>
          </w:p>
        </w:tc>
        <w:tc>
          <w:tcPr>
            <w:tcW w:w="6839" w:type="dxa"/>
          </w:tcPr>
          <w:p w14:paraId="086B2221" w14:textId="3C7A1CB4" w:rsidR="00FE3366" w:rsidRPr="00B734F1" w:rsidRDefault="00042B9F" w:rsidP="00C32C91">
            <w:pPr>
              <w:rPr>
                <w:lang w:val="en-GB"/>
              </w:rPr>
            </w:pPr>
            <w:r>
              <w:rPr>
                <w:lang w:val="en-GB"/>
              </w:rPr>
              <w:t>The cars got prioriti</w:t>
            </w:r>
            <w:r w:rsidR="00E61D07">
              <w:rPr>
                <w:lang w:val="en-GB"/>
              </w:rPr>
              <w:t>zed.</w:t>
            </w:r>
          </w:p>
        </w:tc>
      </w:tr>
    </w:tbl>
    <w:p w14:paraId="26972D9D" w14:textId="77777777" w:rsidR="00E61D07" w:rsidRDefault="00E61D07" w:rsidP="00021CA3">
      <w:pPr>
        <w:rPr>
          <w:lang w:val="en-GB"/>
        </w:rPr>
      </w:pPr>
    </w:p>
    <w:tbl>
      <w:tblPr>
        <w:tblStyle w:val="TableGrid"/>
        <w:tblW w:w="0" w:type="auto"/>
        <w:tblLook w:val="04A0" w:firstRow="1" w:lastRow="0" w:firstColumn="1" w:lastColumn="0" w:noHBand="0" w:noVBand="1"/>
      </w:tblPr>
      <w:tblGrid>
        <w:gridCol w:w="1457"/>
        <w:gridCol w:w="6839"/>
      </w:tblGrid>
      <w:tr w:rsidR="00E61D07" w:rsidRPr="008419AF" w14:paraId="6132106C" w14:textId="77777777" w:rsidTr="00C32C91">
        <w:tc>
          <w:tcPr>
            <w:tcW w:w="1457" w:type="dxa"/>
          </w:tcPr>
          <w:p w14:paraId="6F847AE5" w14:textId="77777777" w:rsidR="00E61D07" w:rsidRDefault="00E61D07" w:rsidP="00C32C91">
            <w:r>
              <w:t>Name</w:t>
            </w:r>
          </w:p>
        </w:tc>
        <w:tc>
          <w:tcPr>
            <w:tcW w:w="6839" w:type="dxa"/>
          </w:tcPr>
          <w:p w14:paraId="486B8DF7" w14:textId="186C8757" w:rsidR="00E61D07" w:rsidRPr="008419AF" w:rsidRDefault="00E61D07" w:rsidP="00C32C91">
            <w:pPr>
              <w:rPr>
                <w:lang w:val="en-GB"/>
              </w:rPr>
            </w:pPr>
            <w:r>
              <w:rPr>
                <w:lang w:val="en-GB"/>
              </w:rPr>
              <w:t>Green arrow</w:t>
            </w:r>
          </w:p>
        </w:tc>
      </w:tr>
      <w:tr w:rsidR="00E61D07" w14:paraId="41AE0BD3" w14:textId="77777777" w:rsidTr="00C32C91">
        <w:tc>
          <w:tcPr>
            <w:tcW w:w="1457" w:type="dxa"/>
          </w:tcPr>
          <w:p w14:paraId="58ACFB50" w14:textId="77777777" w:rsidR="00E61D07" w:rsidRDefault="00E61D07" w:rsidP="00C32C91">
            <w:r>
              <w:t>Actor</w:t>
            </w:r>
          </w:p>
        </w:tc>
        <w:tc>
          <w:tcPr>
            <w:tcW w:w="6839" w:type="dxa"/>
          </w:tcPr>
          <w:p w14:paraId="7F322478" w14:textId="59ABBA20" w:rsidR="00E61D07" w:rsidRDefault="00E61D07" w:rsidP="00C32C91">
            <w:r>
              <w:t>Car</w:t>
            </w:r>
          </w:p>
        </w:tc>
      </w:tr>
      <w:tr w:rsidR="00E61D07" w:rsidRPr="00A80F21" w14:paraId="5DCF239E" w14:textId="77777777" w:rsidTr="00C32C91">
        <w:tc>
          <w:tcPr>
            <w:tcW w:w="1457" w:type="dxa"/>
          </w:tcPr>
          <w:p w14:paraId="4D087DC9" w14:textId="77777777" w:rsidR="00E61D07" w:rsidRDefault="00E61D07" w:rsidP="00C32C91">
            <w:r>
              <w:t>Description</w:t>
            </w:r>
          </w:p>
        </w:tc>
        <w:tc>
          <w:tcPr>
            <w:tcW w:w="6839" w:type="dxa"/>
          </w:tcPr>
          <w:p w14:paraId="59CE6395" w14:textId="40F37EE9" w:rsidR="00E61D07" w:rsidRPr="00972533" w:rsidRDefault="00E61D07" w:rsidP="00C32C91">
            <w:pPr>
              <w:rPr>
                <w:lang w:val="en-GB"/>
              </w:rPr>
            </w:pPr>
            <w:r>
              <w:rPr>
                <w:lang w:val="en-GB"/>
              </w:rPr>
              <w:t>A car takes a turn with a green arrow.</w:t>
            </w:r>
          </w:p>
        </w:tc>
      </w:tr>
      <w:tr w:rsidR="00E61D07" w:rsidRPr="00156A37" w14:paraId="5D2510DE" w14:textId="77777777" w:rsidTr="00C32C91">
        <w:tc>
          <w:tcPr>
            <w:tcW w:w="1457" w:type="dxa"/>
          </w:tcPr>
          <w:p w14:paraId="6E965217" w14:textId="77777777" w:rsidR="00E61D07" w:rsidRDefault="00E61D07" w:rsidP="00C32C91">
            <w:proofErr w:type="spellStart"/>
            <w:r>
              <w:t>Precondition</w:t>
            </w:r>
            <w:proofErr w:type="spellEnd"/>
          </w:p>
        </w:tc>
        <w:tc>
          <w:tcPr>
            <w:tcW w:w="6839" w:type="dxa"/>
          </w:tcPr>
          <w:p w14:paraId="17D83990" w14:textId="794EA13C" w:rsidR="00E61D07" w:rsidRPr="00156A37" w:rsidRDefault="00E61D07" w:rsidP="00C32C91">
            <w:pPr>
              <w:rPr>
                <w:lang w:val="en-GB"/>
              </w:rPr>
            </w:pPr>
            <w:r>
              <w:rPr>
                <w:lang w:val="en-GB"/>
              </w:rPr>
              <w:t>The light is red</w:t>
            </w:r>
          </w:p>
        </w:tc>
      </w:tr>
      <w:tr w:rsidR="00E61D07" w:rsidRPr="00F27AAE" w14:paraId="4207FE9C" w14:textId="77777777" w:rsidTr="00C32C91">
        <w:tc>
          <w:tcPr>
            <w:tcW w:w="1457" w:type="dxa"/>
          </w:tcPr>
          <w:p w14:paraId="72050065" w14:textId="77777777" w:rsidR="00E61D07" w:rsidRDefault="00E61D07" w:rsidP="00C32C91">
            <w:r>
              <w:t>Scenario</w:t>
            </w:r>
          </w:p>
        </w:tc>
        <w:tc>
          <w:tcPr>
            <w:tcW w:w="6839" w:type="dxa"/>
          </w:tcPr>
          <w:p w14:paraId="1A37C943" w14:textId="77777777" w:rsidR="00E61D07" w:rsidRDefault="00E61D07" w:rsidP="00E61D07">
            <w:pPr>
              <w:pStyle w:val="ListParagraph"/>
              <w:numPr>
                <w:ilvl w:val="0"/>
                <w:numId w:val="15"/>
              </w:numPr>
              <w:rPr>
                <w:lang w:val="en-GB"/>
              </w:rPr>
            </w:pPr>
            <w:r>
              <w:rPr>
                <w:lang w:val="en-GB"/>
              </w:rPr>
              <w:t>The car stops at the crossing.</w:t>
            </w:r>
          </w:p>
          <w:p w14:paraId="51558B77" w14:textId="77777777" w:rsidR="00E61D07" w:rsidRDefault="00E61D07" w:rsidP="00E61D07">
            <w:pPr>
              <w:pStyle w:val="ListParagraph"/>
              <w:numPr>
                <w:ilvl w:val="0"/>
                <w:numId w:val="15"/>
              </w:numPr>
              <w:rPr>
                <w:lang w:val="en-GB"/>
              </w:rPr>
            </w:pPr>
            <w:r>
              <w:rPr>
                <w:lang w:val="en-GB"/>
              </w:rPr>
              <w:t>The car waits for three seconds</w:t>
            </w:r>
          </w:p>
          <w:p w14:paraId="7BCB51A4" w14:textId="32D743C6" w:rsidR="00E61D07" w:rsidRPr="00E61D07" w:rsidRDefault="00E61D07" w:rsidP="00E61D07">
            <w:pPr>
              <w:pStyle w:val="ListParagraph"/>
              <w:numPr>
                <w:ilvl w:val="0"/>
                <w:numId w:val="15"/>
              </w:numPr>
              <w:rPr>
                <w:lang w:val="en-GB"/>
              </w:rPr>
            </w:pPr>
            <w:r>
              <w:rPr>
                <w:lang w:val="en-GB"/>
              </w:rPr>
              <w:t>The car turns.</w:t>
            </w:r>
          </w:p>
        </w:tc>
      </w:tr>
      <w:tr w:rsidR="00E61D07" w:rsidRPr="00BE4DBB" w14:paraId="62B13D68" w14:textId="77777777" w:rsidTr="00C32C91">
        <w:trPr>
          <w:trHeight w:val="119"/>
        </w:trPr>
        <w:tc>
          <w:tcPr>
            <w:tcW w:w="1457" w:type="dxa"/>
          </w:tcPr>
          <w:p w14:paraId="47BF6E3A" w14:textId="77777777" w:rsidR="00E61D07" w:rsidRDefault="00E61D07" w:rsidP="00C32C91">
            <w:proofErr w:type="spellStart"/>
            <w:r>
              <w:t>Exception</w:t>
            </w:r>
            <w:proofErr w:type="spellEnd"/>
          </w:p>
        </w:tc>
        <w:tc>
          <w:tcPr>
            <w:tcW w:w="6839" w:type="dxa"/>
          </w:tcPr>
          <w:p w14:paraId="15F492D2" w14:textId="77777777" w:rsidR="00E61D07" w:rsidRPr="00BE4DBB" w:rsidRDefault="00E61D07" w:rsidP="00C32C91">
            <w:pPr>
              <w:rPr>
                <w:lang w:val="en-GB"/>
              </w:rPr>
            </w:pPr>
          </w:p>
        </w:tc>
      </w:tr>
      <w:tr w:rsidR="00E61D07" w:rsidRPr="00A80F21" w14:paraId="06985D1D" w14:textId="77777777" w:rsidTr="00C32C91">
        <w:tc>
          <w:tcPr>
            <w:tcW w:w="1457" w:type="dxa"/>
          </w:tcPr>
          <w:p w14:paraId="448DA4AF" w14:textId="77777777" w:rsidR="00E61D07" w:rsidRDefault="00E61D07" w:rsidP="00C32C91">
            <w:proofErr w:type="spellStart"/>
            <w:r>
              <w:t>Result</w:t>
            </w:r>
            <w:proofErr w:type="spellEnd"/>
          </w:p>
        </w:tc>
        <w:tc>
          <w:tcPr>
            <w:tcW w:w="6839" w:type="dxa"/>
          </w:tcPr>
          <w:p w14:paraId="08F3A89E" w14:textId="5885F8E2" w:rsidR="00E61D07" w:rsidRPr="00B734F1" w:rsidRDefault="00E61D07" w:rsidP="00C32C91">
            <w:pPr>
              <w:rPr>
                <w:lang w:val="en-GB"/>
              </w:rPr>
            </w:pPr>
            <w:r>
              <w:rPr>
                <w:lang w:val="en-GB"/>
              </w:rPr>
              <w:t>The car used the green arrow.</w:t>
            </w:r>
          </w:p>
        </w:tc>
      </w:tr>
    </w:tbl>
    <w:p w14:paraId="1AC70792" w14:textId="607A2EB9" w:rsidR="00941BE0" w:rsidRDefault="00941BE0" w:rsidP="00021CA3">
      <w:pPr>
        <w:rPr>
          <w:lang w:val="en-GB"/>
        </w:rPr>
      </w:pPr>
    </w:p>
    <w:tbl>
      <w:tblPr>
        <w:tblStyle w:val="TableGrid"/>
        <w:tblW w:w="0" w:type="auto"/>
        <w:tblLook w:val="04A0" w:firstRow="1" w:lastRow="0" w:firstColumn="1" w:lastColumn="0" w:noHBand="0" w:noVBand="1"/>
      </w:tblPr>
      <w:tblGrid>
        <w:gridCol w:w="1457"/>
        <w:gridCol w:w="6839"/>
      </w:tblGrid>
      <w:tr w:rsidR="00941BE0" w:rsidRPr="008419AF" w14:paraId="7A63BB7D" w14:textId="77777777" w:rsidTr="00802705">
        <w:tc>
          <w:tcPr>
            <w:tcW w:w="1457" w:type="dxa"/>
          </w:tcPr>
          <w:p w14:paraId="5AC0ED5E" w14:textId="77777777" w:rsidR="00941BE0" w:rsidRDefault="00941BE0" w:rsidP="00802705">
            <w:r>
              <w:t>Name</w:t>
            </w:r>
          </w:p>
        </w:tc>
        <w:tc>
          <w:tcPr>
            <w:tcW w:w="6839" w:type="dxa"/>
          </w:tcPr>
          <w:p w14:paraId="365F2037" w14:textId="51345000" w:rsidR="00941BE0" w:rsidRPr="008419AF" w:rsidRDefault="00941BE0" w:rsidP="00802705">
            <w:pPr>
              <w:rPr>
                <w:lang w:val="en-GB"/>
              </w:rPr>
            </w:pPr>
            <w:r>
              <w:rPr>
                <w:lang w:val="en-GB"/>
              </w:rPr>
              <w:t>Switch light behaviour</w:t>
            </w:r>
          </w:p>
        </w:tc>
      </w:tr>
      <w:tr w:rsidR="00941BE0" w14:paraId="1D701C83" w14:textId="77777777" w:rsidTr="00802705">
        <w:tc>
          <w:tcPr>
            <w:tcW w:w="1457" w:type="dxa"/>
          </w:tcPr>
          <w:p w14:paraId="5F1C9E9F" w14:textId="77777777" w:rsidR="00941BE0" w:rsidRDefault="00941BE0" w:rsidP="00802705">
            <w:r>
              <w:t>Actor</w:t>
            </w:r>
          </w:p>
        </w:tc>
        <w:tc>
          <w:tcPr>
            <w:tcW w:w="6839" w:type="dxa"/>
          </w:tcPr>
          <w:p w14:paraId="67FE2F79" w14:textId="54272DA3" w:rsidR="00941BE0" w:rsidRDefault="00BD06D8" w:rsidP="00802705">
            <w:r>
              <w:t>Traffic light</w:t>
            </w:r>
          </w:p>
        </w:tc>
      </w:tr>
      <w:tr w:rsidR="00941BE0" w:rsidRPr="00A80F21" w14:paraId="129E3AB2" w14:textId="77777777" w:rsidTr="00802705">
        <w:tc>
          <w:tcPr>
            <w:tcW w:w="1457" w:type="dxa"/>
          </w:tcPr>
          <w:p w14:paraId="7102821D" w14:textId="77777777" w:rsidR="00941BE0" w:rsidRDefault="00941BE0" w:rsidP="00802705">
            <w:r>
              <w:t>Description</w:t>
            </w:r>
          </w:p>
        </w:tc>
        <w:tc>
          <w:tcPr>
            <w:tcW w:w="6839" w:type="dxa"/>
          </w:tcPr>
          <w:p w14:paraId="0846790A" w14:textId="7FB2D43B" w:rsidR="00941BE0" w:rsidRPr="00972533" w:rsidRDefault="00BD06D8" w:rsidP="00802705">
            <w:pPr>
              <w:rPr>
                <w:lang w:val="en-GB"/>
              </w:rPr>
            </w:pPr>
            <w:r>
              <w:rPr>
                <w:lang w:val="en-GB"/>
              </w:rPr>
              <w:t xml:space="preserve">The traffic light switches between green, </w:t>
            </w:r>
            <w:proofErr w:type="gramStart"/>
            <w:r>
              <w:rPr>
                <w:lang w:val="en-GB"/>
              </w:rPr>
              <w:t>yellow</w:t>
            </w:r>
            <w:proofErr w:type="gramEnd"/>
            <w:r>
              <w:rPr>
                <w:lang w:val="en-GB"/>
              </w:rPr>
              <w:t xml:space="preserve"> and red state.</w:t>
            </w:r>
          </w:p>
        </w:tc>
      </w:tr>
      <w:tr w:rsidR="00941BE0" w:rsidRPr="00156A37" w14:paraId="539B966F" w14:textId="77777777" w:rsidTr="00802705">
        <w:tc>
          <w:tcPr>
            <w:tcW w:w="1457" w:type="dxa"/>
          </w:tcPr>
          <w:p w14:paraId="5B3E6BC5" w14:textId="77777777" w:rsidR="00941BE0" w:rsidRDefault="00941BE0" w:rsidP="00802705">
            <w:proofErr w:type="spellStart"/>
            <w:r>
              <w:t>Precondition</w:t>
            </w:r>
            <w:proofErr w:type="spellEnd"/>
          </w:p>
        </w:tc>
        <w:tc>
          <w:tcPr>
            <w:tcW w:w="6839" w:type="dxa"/>
          </w:tcPr>
          <w:p w14:paraId="04B94BBF" w14:textId="77777777" w:rsidR="00941BE0" w:rsidRPr="00156A37" w:rsidRDefault="00941BE0" w:rsidP="00802705">
            <w:pPr>
              <w:rPr>
                <w:lang w:val="en-GB"/>
              </w:rPr>
            </w:pPr>
            <w:r>
              <w:rPr>
                <w:lang w:val="en-GB"/>
              </w:rPr>
              <w:t>The light is red</w:t>
            </w:r>
          </w:p>
        </w:tc>
      </w:tr>
      <w:tr w:rsidR="00941BE0" w:rsidRPr="00A80F21" w14:paraId="05143BE6" w14:textId="77777777" w:rsidTr="00802705">
        <w:tc>
          <w:tcPr>
            <w:tcW w:w="1457" w:type="dxa"/>
          </w:tcPr>
          <w:p w14:paraId="12E6F512" w14:textId="77777777" w:rsidR="00941BE0" w:rsidRDefault="00941BE0" w:rsidP="00802705">
            <w:r>
              <w:t>Scenario</w:t>
            </w:r>
          </w:p>
        </w:tc>
        <w:tc>
          <w:tcPr>
            <w:tcW w:w="6839" w:type="dxa"/>
          </w:tcPr>
          <w:p w14:paraId="4EB76458" w14:textId="24F46F7B" w:rsidR="00E82ADE" w:rsidRDefault="00BD06D8" w:rsidP="00E82ADE">
            <w:pPr>
              <w:pStyle w:val="ListParagraph"/>
              <w:numPr>
                <w:ilvl w:val="0"/>
                <w:numId w:val="18"/>
              </w:numPr>
              <w:rPr>
                <w:lang w:val="en-GB"/>
              </w:rPr>
            </w:pPr>
            <w:r>
              <w:rPr>
                <w:lang w:val="en-GB"/>
              </w:rPr>
              <w:t xml:space="preserve">The </w:t>
            </w:r>
            <w:r w:rsidR="00E82ADE">
              <w:rPr>
                <w:lang w:val="en-GB"/>
              </w:rPr>
              <w:t xml:space="preserve">traffic light waits for </w:t>
            </w:r>
            <w:proofErr w:type="gramStart"/>
            <w:r w:rsidR="00E82ADE">
              <w:rPr>
                <w:lang w:val="en-GB"/>
              </w:rPr>
              <w:t>some kind of trigger</w:t>
            </w:r>
            <w:proofErr w:type="gramEnd"/>
            <w:r w:rsidR="00E82ADE">
              <w:rPr>
                <w:lang w:val="en-GB"/>
              </w:rPr>
              <w:t>.</w:t>
            </w:r>
          </w:p>
          <w:p w14:paraId="547EFEEC" w14:textId="4B761EC1" w:rsidR="00E82ADE" w:rsidRDefault="00E82ADE" w:rsidP="00E82ADE">
            <w:pPr>
              <w:pStyle w:val="ListParagraph"/>
              <w:numPr>
                <w:ilvl w:val="0"/>
                <w:numId w:val="18"/>
              </w:numPr>
              <w:rPr>
                <w:lang w:val="en-GB"/>
              </w:rPr>
            </w:pPr>
            <w:r>
              <w:rPr>
                <w:lang w:val="en-GB"/>
              </w:rPr>
              <w:t>The traffic light switches to the yellow state.</w:t>
            </w:r>
          </w:p>
          <w:p w14:paraId="6827BB45" w14:textId="77777777" w:rsidR="00E82ADE" w:rsidRDefault="00E82ADE" w:rsidP="00E82ADE">
            <w:pPr>
              <w:pStyle w:val="ListParagraph"/>
              <w:numPr>
                <w:ilvl w:val="0"/>
                <w:numId w:val="18"/>
              </w:numPr>
              <w:rPr>
                <w:lang w:val="en-GB"/>
              </w:rPr>
            </w:pPr>
            <w:r>
              <w:rPr>
                <w:lang w:val="en-GB"/>
              </w:rPr>
              <w:t xml:space="preserve">The traffic light waits for </w:t>
            </w:r>
            <w:proofErr w:type="gramStart"/>
            <w:r>
              <w:rPr>
                <w:lang w:val="en-GB"/>
              </w:rPr>
              <w:t>some kind of trigger</w:t>
            </w:r>
            <w:proofErr w:type="gramEnd"/>
            <w:r>
              <w:rPr>
                <w:lang w:val="en-GB"/>
              </w:rPr>
              <w:t>.</w:t>
            </w:r>
          </w:p>
          <w:p w14:paraId="7079A0A1" w14:textId="63895A04" w:rsidR="00E82ADE" w:rsidRPr="00E82ADE" w:rsidRDefault="00E82ADE" w:rsidP="00E82ADE">
            <w:pPr>
              <w:pStyle w:val="ListParagraph"/>
              <w:numPr>
                <w:ilvl w:val="0"/>
                <w:numId w:val="18"/>
              </w:numPr>
              <w:rPr>
                <w:lang w:val="en-GB"/>
              </w:rPr>
            </w:pPr>
            <w:r>
              <w:rPr>
                <w:lang w:val="en-GB"/>
              </w:rPr>
              <w:t>The traffic light switches to the green state.</w:t>
            </w:r>
          </w:p>
        </w:tc>
      </w:tr>
      <w:tr w:rsidR="00941BE0" w:rsidRPr="00BE4DBB" w14:paraId="7B32241E" w14:textId="77777777" w:rsidTr="00802705">
        <w:trPr>
          <w:trHeight w:val="119"/>
        </w:trPr>
        <w:tc>
          <w:tcPr>
            <w:tcW w:w="1457" w:type="dxa"/>
          </w:tcPr>
          <w:p w14:paraId="744AA052" w14:textId="77777777" w:rsidR="00941BE0" w:rsidRDefault="00941BE0" w:rsidP="00802705">
            <w:proofErr w:type="spellStart"/>
            <w:r>
              <w:t>Exception</w:t>
            </w:r>
            <w:proofErr w:type="spellEnd"/>
          </w:p>
        </w:tc>
        <w:tc>
          <w:tcPr>
            <w:tcW w:w="6839" w:type="dxa"/>
          </w:tcPr>
          <w:p w14:paraId="6DF56BB6" w14:textId="77777777" w:rsidR="00941BE0" w:rsidRPr="00BE4DBB" w:rsidRDefault="00941BE0" w:rsidP="00802705">
            <w:pPr>
              <w:rPr>
                <w:lang w:val="en-GB"/>
              </w:rPr>
            </w:pPr>
          </w:p>
        </w:tc>
      </w:tr>
      <w:tr w:rsidR="00941BE0" w:rsidRPr="00A80F21" w14:paraId="3F6A4CB8" w14:textId="77777777" w:rsidTr="00802705">
        <w:tc>
          <w:tcPr>
            <w:tcW w:w="1457" w:type="dxa"/>
          </w:tcPr>
          <w:p w14:paraId="4DA08E9B" w14:textId="77777777" w:rsidR="00941BE0" w:rsidRDefault="00941BE0" w:rsidP="00802705">
            <w:proofErr w:type="spellStart"/>
            <w:r>
              <w:t>Result</w:t>
            </w:r>
            <w:proofErr w:type="spellEnd"/>
          </w:p>
        </w:tc>
        <w:tc>
          <w:tcPr>
            <w:tcW w:w="6839" w:type="dxa"/>
          </w:tcPr>
          <w:p w14:paraId="238BA5F4" w14:textId="7B366758" w:rsidR="00941BE0" w:rsidRPr="00B734F1" w:rsidRDefault="00E82ADE" w:rsidP="00802705">
            <w:pPr>
              <w:rPr>
                <w:lang w:val="en-GB"/>
              </w:rPr>
            </w:pPr>
            <w:r>
              <w:rPr>
                <w:lang w:val="en-GB"/>
              </w:rPr>
              <w:t>The traffic light switched state.</w:t>
            </w:r>
          </w:p>
        </w:tc>
      </w:tr>
    </w:tbl>
    <w:p w14:paraId="4A5F625F" w14:textId="484DB752" w:rsidR="00941BE0" w:rsidRDefault="00941BE0" w:rsidP="00021CA3">
      <w:pPr>
        <w:rPr>
          <w:lang w:val="en-GB"/>
        </w:rPr>
      </w:pPr>
    </w:p>
    <w:p w14:paraId="687E9256" w14:textId="48AEC171" w:rsidR="00941BE0" w:rsidRDefault="00941BE0" w:rsidP="00021CA3">
      <w:pPr>
        <w:rPr>
          <w:lang w:val="en-GB"/>
        </w:rPr>
      </w:pPr>
    </w:p>
    <w:p w14:paraId="733FF3E6" w14:textId="777CB550" w:rsidR="00E82ADE" w:rsidRDefault="00E82ADE" w:rsidP="00021CA3">
      <w:pPr>
        <w:rPr>
          <w:lang w:val="en-GB"/>
        </w:rPr>
      </w:pPr>
    </w:p>
    <w:p w14:paraId="6AD357CF" w14:textId="3CDB091A" w:rsidR="00E82ADE" w:rsidRDefault="00E82ADE" w:rsidP="00021CA3">
      <w:pPr>
        <w:rPr>
          <w:lang w:val="en-GB"/>
        </w:rPr>
      </w:pPr>
    </w:p>
    <w:p w14:paraId="39F8EF01" w14:textId="1DF5DAEC" w:rsidR="00E82ADE" w:rsidRDefault="00E82ADE" w:rsidP="00021CA3">
      <w:pPr>
        <w:rPr>
          <w:lang w:val="en-GB"/>
        </w:rPr>
      </w:pPr>
    </w:p>
    <w:p w14:paraId="7BDC563D" w14:textId="4EE55F71" w:rsidR="00E82ADE" w:rsidRDefault="00E82ADE" w:rsidP="00021CA3">
      <w:pPr>
        <w:rPr>
          <w:lang w:val="en-GB"/>
        </w:rPr>
      </w:pPr>
    </w:p>
    <w:p w14:paraId="508B4080" w14:textId="09364F29"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3868DD7E" w14:textId="77777777" w:rsidTr="00844DF8">
        <w:tc>
          <w:tcPr>
            <w:tcW w:w="1457" w:type="dxa"/>
          </w:tcPr>
          <w:p w14:paraId="5F949BDD" w14:textId="77777777" w:rsidR="00E82ADE" w:rsidRDefault="00E82ADE" w:rsidP="00844DF8">
            <w:r>
              <w:t>Name</w:t>
            </w:r>
          </w:p>
        </w:tc>
        <w:tc>
          <w:tcPr>
            <w:tcW w:w="6839" w:type="dxa"/>
          </w:tcPr>
          <w:p w14:paraId="632C5FEC" w14:textId="3B2D0FA1" w:rsidR="00E82ADE" w:rsidRPr="008419AF" w:rsidRDefault="00E82ADE" w:rsidP="00844DF8">
            <w:pPr>
              <w:rPr>
                <w:lang w:val="en-GB"/>
              </w:rPr>
            </w:pPr>
            <w:r>
              <w:rPr>
                <w:lang w:val="en-GB"/>
              </w:rPr>
              <w:t>Set night mode</w:t>
            </w:r>
          </w:p>
        </w:tc>
      </w:tr>
      <w:tr w:rsidR="00E82ADE" w14:paraId="6E0EB6F5" w14:textId="77777777" w:rsidTr="00844DF8">
        <w:tc>
          <w:tcPr>
            <w:tcW w:w="1457" w:type="dxa"/>
          </w:tcPr>
          <w:p w14:paraId="2A05EECF" w14:textId="77777777" w:rsidR="00E82ADE" w:rsidRDefault="00E82ADE" w:rsidP="00844DF8">
            <w:r>
              <w:t>Actor</w:t>
            </w:r>
          </w:p>
        </w:tc>
        <w:tc>
          <w:tcPr>
            <w:tcW w:w="6839" w:type="dxa"/>
          </w:tcPr>
          <w:p w14:paraId="40A75257" w14:textId="17FF9236" w:rsidR="00E82ADE" w:rsidRDefault="00605D9F" w:rsidP="00844DF8">
            <w:r>
              <w:t>Planner</w:t>
            </w:r>
          </w:p>
        </w:tc>
      </w:tr>
      <w:tr w:rsidR="00E82ADE" w:rsidRPr="00972533" w14:paraId="63CC5872" w14:textId="77777777" w:rsidTr="00844DF8">
        <w:tc>
          <w:tcPr>
            <w:tcW w:w="1457" w:type="dxa"/>
          </w:tcPr>
          <w:p w14:paraId="458DCFA9" w14:textId="77777777" w:rsidR="00E82ADE" w:rsidRDefault="00E82ADE" w:rsidP="00844DF8">
            <w:r>
              <w:t>Description</w:t>
            </w:r>
          </w:p>
        </w:tc>
        <w:tc>
          <w:tcPr>
            <w:tcW w:w="6839" w:type="dxa"/>
          </w:tcPr>
          <w:p w14:paraId="6C646D92" w14:textId="4B548CA6" w:rsidR="00E82ADE" w:rsidRPr="00972533" w:rsidRDefault="00605D9F" w:rsidP="00844DF8">
            <w:pPr>
              <w:rPr>
                <w:lang w:val="en-GB"/>
              </w:rPr>
            </w:pPr>
            <w:r>
              <w:rPr>
                <w:lang w:val="en-GB"/>
              </w:rPr>
              <w:t xml:space="preserve">The </w:t>
            </w:r>
            <w:r w:rsidR="00A417B0">
              <w:rPr>
                <w:lang w:val="en-GB"/>
              </w:rPr>
              <w:t xml:space="preserve">planner plans and activates the </w:t>
            </w:r>
            <w:proofErr w:type="spellStart"/>
            <w:r w:rsidR="00A417B0">
              <w:rPr>
                <w:lang w:val="en-GB"/>
              </w:rPr>
              <w:t>nightmode</w:t>
            </w:r>
            <w:proofErr w:type="spellEnd"/>
            <w:r w:rsidR="00A417B0">
              <w:rPr>
                <w:lang w:val="en-GB"/>
              </w:rPr>
              <w:t xml:space="preserve"> on one intersection. He selects time and duration for the night mode. </w:t>
            </w:r>
          </w:p>
        </w:tc>
      </w:tr>
      <w:tr w:rsidR="00E82ADE" w:rsidRPr="00156A37" w14:paraId="6254C35D" w14:textId="77777777" w:rsidTr="00844DF8">
        <w:tc>
          <w:tcPr>
            <w:tcW w:w="1457" w:type="dxa"/>
          </w:tcPr>
          <w:p w14:paraId="316A0886" w14:textId="77777777" w:rsidR="00E82ADE" w:rsidRDefault="00E82ADE" w:rsidP="00844DF8">
            <w:proofErr w:type="spellStart"/>
            <w:r>
              <w:t>Precondition</w:t>
            </w:r>
            <w:proofErr w:type="spellEnd"/>
          </w:p>
        </w:tc>
        <w:tc>
          <w:tcPr>
            <w:tcW w:w="6839" w:type="dxa"/>
          </w:tcPr>
          <w:p w14:paraId="4BD5C0DD" w14:textId="01AB6C62" w:rsidR="00E82ADE" w:rsidRPr="00156A37" w:rsidRDefault="004530FF" w:rsidP="00844DF8">
            <w:pPr>
              <w:rPr>
                <w:lang w:val="en-GB"/>
              </w:rPr>
            </w:pPr>
            <w:r>
              <w:rPr>
                <w:lang w:val="en-GB"/>
              </w:rPr>
              <w:t>None</w:t>
            </w:r>
          </w:p>
        </w:tc>
      </w:tr>
      <w:tr w:rsidR="00E82ADE" w:rsidRPr="00A80F21" w14:paraId="627B9A8A" w14:textId="77777777" w:rsidTr="00844DF8">
        <w:tc>
          <w:tcPr>
            <w:tcW w:w="1457" w:type="dxa"/>
          </w:tcPr>
          <w:p w14:paraId="68D7A1E5" w14:textId="77777777" w:rsidR="00E82ADE" w:rsidRDefault="00E82ADE" w:rsidP="00844DF8">
            <w:r>
              <w:t>Scenario</w:t>
            </w:r>
          </w:p>
        </w:tc>
        <w:tc>
          <w:tcPr>
            <w:tcW w:w="6839" w:type="dxa"/>
          </w:tcPr>
          <w:p w14:paraId="74F9F7A4" w14:textId="77777777" w:rsidR="00E82ADE" w:rsidRDefault="004530FF" w:rsidP="002506F0">
            <w:pPr>
              <w:pStyle w:val="ListParagraph"/>
              <w:numPr>
                <w:ilvl w:val="0"/>
                <w:numId w:val="22"/>
              </w:numPr>
              <w:rPr>
                <w:lang w:val="en-GB"/>
              </w:rPr>
            </w:pPr>
            <w:r>
              <w:rPr>
                <w:lang w:val="en-GB"/>
              </w:rPr>
              <w:t>The planner selects a</w:t>
            </w:r>
            <w:r w:rsidR="00AB4163">
              <w:rPr>
                <w:lang w:val="en-GB"/>
              </w:rPr>
              <w:t>n intersection</w:t>
            </w:r>
          </w:p>
          <w:p w14:paraId="0369F83B" w14:textId="77777777" w:rsidR="00AB4163" w:rsidRDefault="00AB4163" w:rsidP="002506F0">
            <w:pPr>
              <w:pStyle w:val="ListParagraph"/>
              <w:numPr>
                <w:ilvl w:val="0"/>
                <w:numId w:val="22"/>
              </w:numPr>
              <w:rPr>
                <w:lang w:val="en-GB"/>
              </w:rPr>
            </w:pPr>
            <w:r>
              <w:rPr>
                <w:lang w:val="en-GB"/>
              </w:rPr>
              <w:t xml:space="preserve">The system </w:t>
            </w:r>
            <w:r w:rsidR="00A454EA">
              <w:rPr>
                <w:lang w:val="en-GB"/>
              </w:rPr>
              <w:t>gives the planner the option to enable the night mode.</w:t>
            </w:r>
          </w:p>
          <w:p w14:paraId="37DA048E" w14:textId="77777777" w:rsidR="00A454EA" w:rsidRDefault="00A454EA" w:rsidP="002506F0">
            <w:pPr>
              <w:pStyle w:val="ListParagraph"/>
              <w:numPr>
                <w:ilvl w:val="0"/>
                <w:numId w:val="22"/>
              </w:numPr>
              <w:rPr>
                <w:lang w:val="en-GB"/>
              </w:rPr>
            </w:pPr>
            <w:r>
              <w:rPr>
                <w:lang w:val="en-GB"/>
              </w:rPr>
              <w:t>The planner s</w:t>
            </w:r>
            <w:r w:rsidR="00EA305A">
              <w:rPr>
                <w:lang w:val="en-GB"/>
              </w:rPr>
              <w:t>ets a timespan.</w:t>
            </w:r>
          </w:p>
          <w:p w14:paraId="76702E68" w14:textId="77777777" w:rsidR="00EA305A" w:rsidRDefault="00EA305A" w:rsidP="002506F0">
            <w:pPr>
              <w:pStyle w:val="ListParagraph"/>
              <w:numPr>
                <w:ilvl w:val="0"/>
                <w:numId w:val="22"/>
              </w:numPr>
              <w:rPr>
                <w:lang w:val="en-GB"/>
              </w:rPr>
            </w:pPr>
            <w:r>
              <w:rPr>
                <w:lang w:val="en-GB"/>
              </w:rPr>
              <w:t>The system saves the timespan.</w:t>
            </w:r>
          </w:p>
          <w:p w14:paraId="3514ED82" w14:textId="77777777" w:rsidR="00EA305A" w:rsidRDefault="00EA305A" w:rsidP="002506F0">
            <w:pPr>
              <w:pStyle w:val="ListParagraph"/>
              <w:numPr>
                <w:ilvl w:val="0"/>
                <w:numId w:val="22"/>
              </w:numPr>
              <w:rPr>
                <w:lang w:val="en-GB"/>
              </w:rPr>
            </w:pPr>
            <w:r>
              <w:rPr>
                <w:lang w:val="en-GB"/>
              </w:rPr>
              <w:t xml:space="preserve">The planner activates the </w:t>
            </w:r>
            <w:proofErr w:type="spellStart"/>
            <w:r>
              <w:rPr>
                <w:lang w:val="en-GB"/>
              </w:rPr>
              <w:t>nightmode</w:t>
            </w:r>
            <w:proofErr w:type="spellEnd"/>
            <w:r>
              <w:rPr>
                <w:lang w:val="en-GB"/>
              </w:rPr>
              <w:t>.</w:t>
            </w:r>
          </w:p>
          <w:p w14:paraId="4EAD1E98" w14:textId="5B27CE9F" w:rsidR="00EA305A" w:rsidRPr="002506F0" w:rsidRDefault="00EA305A" w:rsidP="002506F0">
            <w:pPr>
              <w:pStyle w:val="ListParagraph"/>
              <w:numPr>
                <w:ilvl w:val="0"/>
                <w:numId w:val="22"/>
              </w:numPr>
              <w:rPr>
                <w:lang w:val="en-GB"/>
              </w:rPr>
            </w:pPr>
            <w:r>
              <w:rPr>
                <w:lang w:val="en-GB"/>
              </w:rPr>
              <w:t>The system saves this</w:t>
            </w:r>
            <w:r w:rsidR="00CE071A">
              <w:rPr>
                <w:lang w:val="en-GB"/>
              </w:rPr>
              <w:t xml:space="preserve"> setting.</w:t>
            </w:r>
          </w:p>
        </w:tc>
      </w:tr>
      <w:tr w:rsidR="00E82ADE" w:rsidRPr="00BE4DBB" w14:paraId="22F90B9D" w14:textId="77777777" w:rsidTr="00844DF8">
        <w:trPr>
          <w:trHeight w:val="119"/>
        </w:trPr>
        <w:tc>
          <w:tcPr>
            <w:tcW w:w="1457" w:type="dxa"/>
          </w:tcPr>
          <w:p w14:paraId="3AE47A7F" w14:textId="77777777" w:rsidR="00E82ADE" w:rsidRDefault="00E82ADE" w:rsidP="00844DF8">
            <w:proofErr w:type="spellStart"/>
            <w:r>
              <w:t>Exception</w:t>
            </w:r>
            <w:proofErr w:type="spellEnd"/>
          </w:p>
        </w:tc>
        <w:tc>
          <w:tcPr>
            <w:tcW w:w="6839" w:type="dxa"/>
          </w:tcPr>
          <w:p w14:paraId="6A3C3639" w14:textId="77777777" w:rsidR="00E82ADE" w:rsidRPr="00BE4DBB" w:rsidRDefault="00E82ADE" w:rsidP="00844DF8">
            <w:pPr>
              <w:rPr>
                <w:lang w:val="en-GB"/>
              </w:rPr>
            </w:pPr>
          </w:p>
        </w:tc>
      </w:tr>
      <w:tr w:rsidR="00E82ADE" w:rsidRPr="00B734F1" w14:paraId="477D90DE" w14:textId="77777777" w:rsidTr="00844DF8">
        <w:tc>
          <w:tcPr>
            <w:tcW w:w="1457" w:type="dxa"/>
          </w:tcPr>
          <w:p w14:paraId="473F56E2" w14:textId="77777777" w:rsidR="00E82ADE" w:rsidRDefault="00E82ADE" w:rsidP="00844DF8">
            <w:proofErr w:type="spellStart"/>
            <w:r>
              <w:t>Result</w:t>
            </w:r>
            <w:proofErr w:type="spellEnd"/>
          </w:p>
        </w:tc>
        <w:tc>
          <w:tcPr>
            <w:tcW w:w="6839" w:type="dxa"/>
          </w:tcPr>
          <w:p w14:paraId="63F4F590" w14:textId="5B077B4A" w:rsidR="00E82ADE" w:rsidRPr="00B734F1" w:rsidRDefault="00CE071A" w:rsidP="00844DF8">
            <w:pPr>
              <w:rPr>
                <w:lang w:val="en-GB"/>
              </w:rPr>
            </w:pPr>
            <w:proofErr w:type="spellStart"/>
            <w:r>
              <w:rPr>
                <w:lang w:val="en-GB"/>
              </w:rPr>
              <w:t>Nightmode</w:t>
            </w:r>
            <w:proofErr w:type="spellEnd"/>
            <w:r>
              <w:rPr>
                <w:lang w:val="en-GB"/>
              </w:rPr>
              <w:t xml:space="preserve"> set and activated.</w:t>
            </w:r>
          </w:p>
        </w:tc>
      </w:tr>
    </w:tbl>
    <w:p w14:paraId="03879783" w14:textId="39D610DE"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46E52460" w14:textId="77777777" w:rsidTr="00844DF8">
        <w:tc>
          <w:tcPr>
            <w:tcW w:w="1457" w:type="dxa"/>
          </w:tcPr>
          <w:p w14:paraId="378FF390" w14:textId="77777777" w:rsidR="00E82ADE" w:rsidRDefault="00E82ADE" w:rsidP="00844DF8">
            <w:r>
              <w:t>Name</w:t>
            </w:r>
          </w:p>
        </w:tc>
        <w:tc>
          <w:tcPr>
            <w:tcW w:w="6839" w:type="dxa"/>
          </w:tcPr>
          <w:p w14:paraId="287FB8E6" w14:textId="71B9D758" w:rsidR="00E82ADE" w:rsidRPr="008419AF" w:rsidRDefault="00E82ADE" w:rsidP="00844DF8">
            <w:pPr>
              <w:rPr>
                <w:lang w:val="en-GB"/>
              </w:rPr>
            </w:pPr>
            <w:r>
              <w:rPr>
                <w:lang w:val="en-GB"/>
              </w:rPr>
              <w:t>Enable night mode</w:t>
            </w:r>
          </w:p>
        </w:tc>
      </w:tr>
      <w:tr w:rsidR="00E82ADE" w14:paraId="3E43F4FD" w14:textId="77777777" w:rsidTr="00844DF8">
        <w:tc>
          <w:tcPr>
            <w:tcW w:w="1457" w:type="dxa"/>
          </w:tcPr>
          <w:p w14:paraId="5FB14207" w14:textId="77777777" w:rsidR="00E82ADE" w:rsidRDefault="00E82ADE" w:rsidP="00844DF8">
            <w:r>
              <w:t>Actor</w:t>
            </w:r>
          </w:p>
        </w:tc>
        <w:tc>
          <w:tcPr>
            <w:tcW w:w="6839" w:type="dxa"/>
          </w:tcPr>
          <w:p w14:paraId="2E3EE780" w14:textId="3A2F3A01" w:rsidR="00E82ADE" w:rsidRDefault="00CE071A" w:rsidP="00844DF8">
            <w:proofErr w:type="spellStart"/>
            <w:r>
              <w:t>Intersection</w:t>
            </w:r>
            <w:proofErr w:type="spellEnd"/>
            <w:r w:rsidR="00D53E19">
              <w:t xml:space="preserve">, </w:t>
            </w:r>
            <w:proofErr w:type="spellStart"/>
            <w:r w:rsidR="00D53E19">
              <w:t>traffic</w:t>
            </w:r>
            <w:proofErr w:type="spellEnd"/>
            <w:r w:rsidR="00D53E19">
              <w:t xml:space="preserve"> </w:t>
            </w:r>
            <w:proofErr w:type="spellStart"/>
            <w:r w:rsidR="00D53E19">
              <w:t>lights</w:t>
            </w:r>
            <w:proofErr w:type="spellEnd"/>
          </w:p>
        </w:tc>
      </w:tr>
      <w:tr w:rsidR="00E82ADE" w:rsidRPr="00A80F21" w14:paraId="10E0D8C3" w14:textId="77777777" w:rsidTr="00844DF8">
        <w:tc>
          <w:tcPr>
            <w:tcW w:w="1457" w:type="dxa"/>
          </w:tcPr>
          <w:p w14:paraId="501A5F6E" w14:textId="77777777" w:rsidR="00E82ADE" w:rsidRDefault="00E82ADE" w:rsidP="00844DF8">
            <w:r>
              <w:t>Description</w:t>
            </w:r>
          </w:p>
        </w:tc>
        <w:tc>
          <w:tcPr>
            <w:tcW w:w="6839" w:type="dxa"/>
          </w:tcPr>
          <w:p w14:paraId="1ECBF0C8" w14:textId="744721B1" w:rsidR="00E82ADE" w:rsidRPr="00972533" w:rsidRDefault="00CE071A" w:rsidP="00844DF8">
            <w:pPr>
              <w:rPr>
                <w:lang w:val="en-GB"/>
              </w:rPr>
            </w:pPr>
            <w:r>
              <w:rPr>
                <w:lang w:val="en-GB"/>
              </w:rPr>
              <w:t xml:space="preserve">The intersection </w:t>
            </w:r>
            <w:r w:rsidR="0046399E">
              <w:rPr>
                <w:lang w:val="en-GB"/>
              </w:rPr>
              <w:t xml:space="preserve">switches to the </w:t>
            </w:r>
            <w:proofErr w:type="spellStart"/>
            <w:r w:rsidR="0046399E">
              <w:rPr>
                <w:lang w:val="en-GB"/>
              </w:rPr>
              <w:t>nightmode</w:t>
            </w:r>
            <w:proofErr w:type="spellEnd"/>
            <w:r w:rsidR="0046399E">
              <w:rPr>
                <w:lang w:val="en-GB"/>
              </w:rPr>
              <w:t>.</w:t>
            </w:r>
          </w:p>
        </w:tc>
      </w:tr>
      <w:tr w:rsidR="00E82ADE" w:rsidRPr="00A80F21" w14:paraId="4A27FF24" w14:textId="77777777" w:rsidTr="00844DF8">
        <w:tc>
          <w:tcPr>
            <w:tcW w:w="1457" w:type="dxa"/>
          </w:tcPr>
          <w:p w14:paraId="1CE87BD8" w14:textId="77777777" w:rsidR="00E82ADE" w:rsidRDefault="00E82ADE" w:rsidP="00844DF8">
            <w:proofErr w:type="spellStart"/>
            <w:r>
              <w:t>Precondition</w:t>
            </w:r>
            <w:proofErr w:type="spellEnd"/>
          </w:p>
        </w:tc>
        <w:tc>
          <w:tcPr>
            <w:tcW w:w="6839" w:type="dxa"/>
          </w:tcPr>
          <w:p w14:paraId="1DE3E07E" w14:textId="455ADC22" w:rsidR="00E82ADE" w:rsidRPr="00156A37" w:rsidRDefault="00CE071A" w:rsidP="00844DF8">
            <w:pPr>
              <w:rPr>
                <w:lang w:val="en-GB"/>
              </w:rPr>
            </w:pPr>
            <w:r>
              <w:rPr>
                <w:lang w:val="en-GB"/>
              </w:rPr>
              <w:t xml:space="preserve">The </w:t>
            </w:r>
            <w:proofErr w:type="spellStart"/>
            <w:r>
              <w:rPr>
                <w:lang w:val="en-GB"/>
              </w:rPr>
              <w:t>nightmode</w:t>
            </w:r>
            <w:proofErr w:type="spellEnd"/>
            <w:r>
              <w:rPr>
                <w:lang w:val="en-GB"/>
              </w:rPr>
              <w:t xml:space="preserve"> is </w:t>
            </w:r>
            <w:r w:rsidR="0046399E">
              <w:rPr>
                <w:lang w:val="en-GB"/>
              </w:rPr>
              <w:t xml:space="preserve">set and activated. </w:t>
            </w:r>
          </w:p>
        </w:tc>
      </w:tr>
      <w:tr w:rsidR="00E82ADE" w:rsidRPr="00A80F21" w14:paraId="57A860B0" w14:textId="77777777" w:rsidTr="00844DF8">
        <w:tc>
          <w:tcPr>
            <w:tcW w:w="1457" w:type="dxa"/>
          </w:tcPr>
          <w:p w14:paraId="7B73D8D9" w14:textId="77777777" w:rsidR="00E82ADE" w:rsidRDefault="00E82ADE" w:rsidP="00844DF8">
            <w:r>
              <w:t>Scenario</w:t>
            </w:r>
          </w:p>
        </w:tc>
        <w:tc>
          <w:tcPr>
            <w:tcW w:w="6839" w:type="dxa"/>
          </w:tcPr>
          <w:p w14:paraId="755AD3BB" w14:textId="77777777" w:rsidR="00E82ADE" w:rsidRDefault="0046399E" w:rsidP="0046399E">
            <w:pPr>
              <w:pStyle w:val="ListParagraph"/>
              <w:numPr>
                <w:ilvl w:val="0"/>
                <w:numId w:val="23"/>
              </w:numPr>
              <w:rPr>
                <w:lang w:val="en-GB"/>
              </w:rPr>
            </w:pPr>
            <w:r>
              <w:rPr>
                <w:lang w:val="en-GB"/>
              </w:rPr>
              <w:t xml:space="preserve">The </w:t>
            </w:r>
            <w:r w:rsidR="000B39AF">
              <w:rPr>
                <w:lang w:val="en-GB"/>
              </w:rPr>
              <w:t xml:space="preserve">time for the </w:t>
            </w:r>
            <w:proofErr w:type="spellStart"/>
            <w:r w:rsidR="000B39AF">
              <w:rPr>
                <w:lang w:val="en-GB"/>
              </w:rPr>
              <w:t>nightmode</w:t>
            </w:r>
            <w:proofErr w:type="spellEnd"/>
            <w:r w:rsidR="000B39AF">
              <w:rPr>
                <w:lang w:val="en-GB"/>
              </w:rPr>
              <w:t xml:space="preserve"> to </w:t>
            </w:r>
            <w:r w:rsidR="00F72C7C">
              <w:rPr>
                <w:lang w:val="en-GB"/>
              </w:rPr>
              <w:t>activate passes by.</w:t>
            </w:r>
          </w:p>
          <w:p w14:paraId="2FA00778" w14:textId="77777777" w:rsidR="00F72C7C" w:rsidRDefault="00F72C7C" w:rsidP="003E178C">
            <w:pPr>
              <w:pStyle w:val="ListParagraph"/>
              <w:numPr>
                <w:ilvl w:val="0"/>
                <w:numId w:val="23"/>
              </w:numPr>
              <w:rPr>
                <w:lang w:val="en-GB"/>
              </w:rPr>
            </w:pPr>
            <w:r>
              <w:rPr>
                <w:lang w:val="en-GB"/>
              </w:rPr>
              <w:t xml:space="preserve">The </w:t>
            </w:r>
            <w:r w:rsidR="004F3F1B">
              <w:rPr>
                <w:lang w:val="en-GB"/>
              </w:rPr>
              <w:t xml:space="preserve">system tells </w:t>
            </w:r>
            <w:r w:rsidR="00D53E19">
              <w:rPr>
                <w:lang w:val="en-GB"/>
              </w:rPr>
              <w:t xml:space="preserve">the traffic lights to switch to </w:t>
            </w:r>
            <w:proofErr w:type="spellStart"/>
            <w:r w:rsidR="00D53E19">
              <w:rPr>
                <w:lang w:val="en-GB"/>
              </w:rPr>
              <w:t>nightmode</w:t>
            </w:r>
            <w:proofErr w:type="spellEnd"/>
            <w:r w:rsidR="00D53E19">
              <w:rPr>
                <w:lang w:val="en-GB"/>
              </w:rPr>
              <w:t>.</w:t>
            </w:r>
          </w:p>
          <w:p w14:paraId="2652F5B1" w14:textId="56059CE2" w:rsidR="00D53E19" w:rsidRPr="003E178C" w:rsidRDefault="00D53E19" w:rsidP="003E178C">
            <w:pPr>
              <w:pStyle w:val="ListParagraph"/>
              <w:numPr>
                <w:ilvl w:val="0"/>
                <w:numId w:val="23"/>
              </w:numPr>
              <w:rPr>
                <w:lang w:val="en-GB"/>
              </w:rPr>
            </w:pPr>
            <w:r>
              <w:rPr>
                <w:lang w:val="en-GB"/>
              </w:rPr>
              <w:t>The traffic lights start blinking yellow.</w:t>
            </w:r>
          </w:p>
        </w:tc>
      </w:tr>
      <w:tr w:rsidR="00E82ADE" w:rsidRPr="00BE4DBB" w14:paraId="453D6029" w14:textId="77777777" w:rsidTr="00844DF8">
        <w:trPr>
          <w:trHeight w:val="119"/>
        </w:trPr>
        <w:tc>
          <w:tcPr>
            <w:tcW w:w="1457" w:type="dxa"/>
          </w:tcPr>
          <w:p w14:paraId="71923486" w14:textId="77777777" w:rsidR="00E82ADE" w:rsidRDefault="00E82ADE" w:rsidP="00844DF8">
            <w:proofErr w:type="spellStart"/>
            <w:r>
              <w:t>Exception</w:t>
            </w:r>
            <w:proofErr w:type="spellEnd"/>
          </w:p>
        </w:tc>
        <w:tc>
          <w:tcPr>
            <w:tcW w:w="6839" w:type="dxa"/>
          </w:tcPr>
          <w:p w14:paraId="10F5EACC" w14:textId="77777777" w:rsidR="00E82ADE" w:rsidRPr="00BE4DBB" w:rsidRDefault="00E82ADE" w:rsidP="00844DF8">
            <w:pPr>
              <w:rPr>
                <w:lang w:val="en-GB"/>
              </w:rPr>
            </w:pPr>
          </w:p>
        </w:tc>
      </w:tr>
      <w:tr w:rsidR="00E82ADE" w:rsidRPr="00B734F1" w14:paraId="52B59409" w14:textId="77777777" w:rsidTr="00844DF8">
        <w:tc>
          <w:tcPr>
            <w:tcW w:w="1457" w:type="dxa"/>
          </w:tcPr>
          <w:p w14:paraId="5E9EECBE" w14:textId="77777777" w:rsidR="00E82ADE" w:rsidRDefault="00E82ADE" w:rsidP="00844DF8">
            <w:proofErr w:type="spellStart"/>
            <w:r>
              <w:t>Result</w:t>
            </w:r>
            <w:proofErr w:type="spellEnd"/>
          </w:p>
        </w:tc>
        <w:tc>
          <w:tcPr>
            <w:tcW w:w="6839" w:type="dxa"/>
          </w:tcPr>
          <w:p w14:paraId="11ED2BCA" w14:textId="2847D12E" w:rsidR="00E82ADE" w:rsidRPr="00B734F1" w:rsidRDefault="00D53E19" w:rsidP="00844DF8">
            <w:pPr>
              <w:rPr>
                <w:lang w:val="en-GB"/>
              </w:rPr>
            </w:pPr>
            <w:r>
              <w:rPr>
                <w:lang w:val="en-GB"/>
              </w:rPr>
              <w:t xml:space="preserve">The </w:t>
            </w:r>
            <w:proofErr w:type="spellStart"/>
            <w:r>
              <w:rPr>
                <w:lang w:val="en-GB"/>
              </w:rPr>
              <w:t>nightmode</w:t>
            </w:r>
            <w:proofErr w:type="spellEnd"/>
            <w:r>
              <w:rPr>
                <w:lang w:val="en-GB"/>
              </w:rPr>
              <w:t xml:space="preserve"> got activated.</w:t>
            </w:r>
          </w:p>
        </w:tc>
      </w:tr>
    </w:tbl>
    <w:p w14:paraId="6451F77A" w14:textId="7B753F75"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B548FD9" w14:textId="77777777" w:rsidTr="00844DF8">
        <w:tc>
          <w:tcPr>
            <w:tcW w:w="1457" w:type="dxa"/>
          </w:tcPr>
          <w:p w14:paraId="7BA7E004" w14:textId="77777777" w:rsidR="009C3072" w:rsidRDefault="009C3072" w:rsidP="00844DF8">
            <w:r>
              <w:t>Name</w:t>
            </w:r>
          </w:p>
        </w:tc>
        <w:tc>
          <w:tcPr>
            <w:tcW w:w="6839" w:type="dxa"/>
          </w:tcPr>
          <w:p w14:paraId="7249FBFA" w14:textId="035D66C8" w:rsidR="009C3072" w:rsidRPr="008419AF" w:rsidRDefault="009C3072" w:rsidP="00844DF8">
            <w:pPr>
              <w:rPr>
                <w:lang w:val="en-GB"/>
              </w:rPr>
            </w:pPr>
            <w:r>
              <w:rPr>
                <w:lang w:val="en-GB"/>
              </w:rPr>
              <w:t>Add light</w:t>
            </w:r>
          </w:p>
        </w:tc>
      </w:tr>
      <w:tr w:rsidR="009C3072" w14:paraId="3D84D797" w14:textId="77777777" w:rsidTr="00844DF8">
        <w:tc>
          <w:tcPr>
            <w:tcW w:w="1457" w:type="dxa"/>
          </w:tcPr>
          <w:p w14:paraId="161F2C36" w14:textId="77777777" w:rsidR="009C3072" w:rsidRDefault="009C3072" w:rsidP="00844DF8">
            <w:r>
              <w:t>Actor</w:t>
            </w:r>
          </w:p>
        </w:tc>
        <w:tc>
          <w:tcPr>
            <w:tcW w:w="6839" w:type="dxa"/>
          </w:tcPr>
          <w:p w14:paraId="44EFC5D2" w14:textId="4D85F025" w:rsidR="009C3072" w:rsidRDefault="00D53E19" w:rsidP="00844DF8">
            <w:r>
              <w:t>Planner</w:t>
            </w:r>
          </w:p>
        </w:tc>
      </w:tr>
      <w:tr w:rsidR="009C3072" w:rsidRPr="00A80F21" w14:paraId="1F823405" w14:textId="77777777" w:rsidTr="00844DF8">
        <w:tc>
          <w:tcPr>
            <w:tcW w:w="1457" w:type="dxa"/>
          </w:tcPr>
          <w:p w14:paraId="2C4F8E94" w14:textId="77777777" w:rsidR="009C3072" w:rsidRDefault="009C3072" w:rsidP="00844DF8">
            <w:r>
              <w:t>Description</w:t>
            </w:r>
          </w:p>
        </w:tc>
        <w:tc>
          <w:tcPr>
            <w:tcW w:w="6839" w:type="dxa"/>
          </w:tcPr>
          <w:p w14:paraId="031D8BA0" w14:textId="10D6D583" w:rsidR="009C3072" w:rsidRPr="00972533" w:rsidRDefault="00D53E19" w:rsidP="00844DF8">
            <w:pPr>
              <w:rPr>
                <w:lang w:val="en-GB"/>
              </w:rPr>
            </w:pPr>
            <w:r>
              <w:rPr>
                <w:lang w:val="en-GB"/>
              </w:rPr>
              <w:t xml:space="preserve">The planner adds lights to a </w:t>
            </w:r>
            <w:r w:rsidR="00BA5BD3">
              <w:rPr>
                <w:lang w:val="en-GB"/>
              </w:rPr>
              <w:t>crossing on an intersection.</w:t>
            </w:r>
          </w:p>
        </w:tc>
      </w:tr>
      <w:tr w:rsidR="009C3072" w:rsidRPr="00A80F21" w14:paraId="6B73E6FA" w14:textId="77777777" w:rsidTr="00844DF8">
        <w:tc>
          <w:tcPr>
            <w:tcW w:w="1457" w:type="dxa"/>
          </w:tcPr>
          <w:p w14:paraId="611274D1" w14:textId="77777777" w:rsidR="009C3072" w:rsidRDefault="009C3072" w:rsidP="00844DF8">
            <w:proofErr w:type="spellStart"/>
            <w:r>
              <w:t>Precondition</w:t>
            </w:r>
            <w:proofErr w:type="spellEnd"/>
          </w:p>
        </w:tc>
        <w:tc>
          <w:tcPr>
            <w:tcW w:w="6839" w:type="dxa"/>
          </w:tcPr>
          <w:p w14:paraId="1C184DF8" w14:textId="0B65AC79" w:rsidR="009C3072" w:rsidRPr="00156A37" w:rsidRDefault="004E1702" w:rsidP="00844DF8">
            <w:pPr>
              <w:rPr>
                <w:lang w:val="en-GB"/>
              </w:rPr>
            </w:pPr>
            <w:r>
              <w:rPr>
                <w:lang w:val="en-GB"/>
              </w:rPr>
              <w:t>The planner gets the option to select an intersection.</w:t>
            </w:r>
          </w:p>
        </w:tc>
      </w:tr>
      <w:tr w:rsidR="009C3072" w:rsidRPr="00A80F21" w14:paraId="73B3F8BA" w14:textId="77777777" w:rsidTr="00844DF8">
        <w:tc>
          <w:tcPr>
            <w:tcW w:w="1457" w:type="dxa"/>
          </w:tcPr>
          <w:p w14:paraId="5870F463" w14:textId="77777777" w:rsidR="009C3072" w:rsidRDefault="009C3072" w:rsidP="00844DF8">
            <w:r>
              <w:t>Scenario</w:t>
            </w:r>
          </w:p>
        </w:tc>
        <w:tc>
          <w:tcPr>
            <w:tcW w:w="6839" w:type="dxa"/>
          </w:tcPr>
          <w:p w14:paraId="3BB4704E" w14:textId="46065C48" w:rsidR="009C3072" w:rsidRDefault="004E1702" w:rsidP="004E1702">
            <w:pPr>
              <w:pStyle w:val="ListParagraph"/>
              <w:numPr>
                <w:ilvl w:val="0"/>
                <w:numId w:val="24"/>
              </w:numPr>
              <w:rPr>
                <w:lang w:val="en-GB"/>
              </w:rPr>
            </w:pPr>
            <w:r>
              <w:rPr>
                <w:lang w:val="en-GB"/>
              </w:rPr>
              <w:t xml:space="preserve">The planner </w:t>
            </w:r>
            <w:r w:rsidR="004A15A4">
              <w:rPr>
                <w:lang w:val="en-GB"/>
              </w:rPr>
              <w:t>selects</w:t>
            </w:r>
            <w:r>
              <w:rPr>
                <w:lang w:val="en-GB"/>
              </w:rPr>
              <w:t xml:space="preserve"> an intersection.</w:t>
            </w:r>
          </w:p>
          <w:p w14:paraId="0A0E6622" w14:textId="77777777" w:rsidR="004E1702" w:rsidRDefault="004E1702" w:rsidP="004E1702">
            <w:pPr>
              <w:pStyle w:val="ListParagraph"/>
              <w:numPr>
                <w:ilvl w:val="0"/>
                <w:numId w:val="24"/>
              </w:numPr>
              <w:rPr>
                <w:lang w:val="en-GB"/>
              </w:rPr>
            </w:pPr>
            <w:r>
              <w:rPr>
                <w:lang w:val="en-GB"/>
              </w:rPr>
              <w:t>The system displays the intersection.</w:t>
            </w:r>
          </w:p>
          <w:p w14:paraId="0C9D152D" w14:textId="28843342" w:rsidR="004E1702" w:rsidRDefault="004E1702" w:rsidP="004E1702">
            <w:pPr>
              <w:pStyle w:val="ListParagraph"/>
              <w:numPr>
                <w:ilvl w:val="0"/>
                <w:numId w:val="24"/>
              </w:numPr>
              <w:rPr>
                <w:lang w:val="en-GB"/>
              </w:rPr>
            </w:pPr>
            <w:r>
              <w:rPr>
                <w:lang w:val="en-GB"/>
              </w:rPr>
              <w:t xml:space="preserve">The planner </w:t>
            </w:r>
            <w:proofErr w:type="gramStart"/>
            <w:r>
              <w:rPr>
                <w:lang w:val="en-GB"/>
              </w:rPr>
              <w:t>select</w:t>
            </w:r>
            <w:proofErr w:type="gramEnd"/>
            <w:r>
              <w:rPr>
                <w:lang w:val="en-GB"/>
              </w:rPr>
              <w:t xml:space="preserve"> a crossing</w:t>
            </w:r>
            <w:r w:rsidR="00215B79">
              <w:rPr>
                <w:lang w:val="en-GB"/>
              </w:rPr>
              <w:t xml:space="preserve"> where he wants to add a light.</w:t>
            </w:r>
          </w:p>
          <w:p w14:paraId="005C65A4" w14:textId="0901B235" w:rsidR="007F5BB2" w:rsidRPr="004E1702" w:rsidRDefault="007F5BB2" w:rsidP="004E1702">
            <w:pPr>
              <w:pStyle w:val="ListParagraph"/>
              <w:numPr>
                <w:ilvl w:val="0"/>
                <w:numId w:val="24"/>
              </w:numPr>
              <w:rPr>
                <w:lang w:val="en-GB"/>
              </w:rPr>
            </w:pPr>
            <w:r>
              <w:rPr>
                <w:lang w:val="en-GB"/>
              </w:rPr>
              <w:t xml:space="preserve">The system adds traffic lights to the crossing. </w:t>
            </w:r>
          </w:p>
        </w:tc>
      </w:tr>
      <w:tr w:rsidR="009C3072" w:rsidRPr="00BE4DBB" w14:paraId="6DDF9CBC" w14:textId="77777777" w:rsidTr="00844DF8">
        <w:trPr>
          <w:trHeight w:val="119"/>
        </w:trPr>
        <w:tc>
          <w:tcPr>
            <w:tcW w:w="1457" w:type="dxa"/>
          </w:tcPr>
          <w:p w14:paraId="5A59E198" w14:textId="77777777" w:rsidR="009C3072" w:rsidRDefault="009C3072" w:rsidP="00844DF8">
            <w:proofErr w:type="spellStart"/>
            <w:r>
              <w:t>Exception</w:t>
            </w:r>
            <w:proofErr w:type="spellEnd"/>
          </w:p>
        </w:tc>
        <w:tc>
          <w:tcPr>
            <w:tcW w:w="6839" w:type="dxa"/>
          </w:tcPr>
          <w:p w14:paraId="45306D58" w14:textId="77777777" w:rsidR="009C3072" w:rsidRPr="00BE4DBB" w:rsidRDefault="009C3072" w:rsidP="00844DF8">
            <w:pPr>
              <w:rPr>
                <w:lang w:val="en-GB"/>
              </w:rPr>
            </w:pPr>
          </w:p>
        </w:tc>
      </w:tr>
      <w:tr w:rsidR="009C3072" w:rsidRPr="00A80F21" w14:paraId="0C37A118" w14:textId="77777777" w:rsidTr="00844DF8">
        <w:tc>
          <w:tcPr>
            <w:tcW w:w="1457" w:type="dxa"/>
          </w:tcPr>
          <w:p w14:paraId="368CDB59" w14:textId="77777777" w:rsidR="009C3072" w:rsidRDefault="009C3072" w:rsidP="00844DF8">
            <w:proofErr w:type="spellStart"/>
            <w:r>
              <w:t>Result</w:t>
            </w:r>
            <w:proofErr w:type="spellEnd"/>
          </w:p>
        </w:tc>
        <w:tc>
          <w:tcPr>
            <w:tcW w:w="6839" w:type="dxa"/>
          </w:tcPr>
          <w:p w14:paraId="54C7B355" w14:textId="1E965B55" w:rsidR="009C3072" w:rsidRPr="00B734F1" w:rsidRDefault="00215B79" w:rsidP="00844DF8">
            <w:pPr>
              <w:rPr>
                <w:lang w:val="en-GB"/>
              </w:rPr>
            </w:pPr>
            <w:r>
              <w:rPr>
                <w:lang w:val="en-GB"/>
              </w:rPr>
              <w:t>The system added a traffic light to the intersection.</w:t>
            </w:r>
          </w:p>
        </w:tc>
      </w:tr>
    </w:tbl>
    <w:p w14:paraId="5C1062B7" w14:textId="6182C0C3" w:rsidR="009C3072" w:rsidRDefault="009C3072" w:rsidP="00021CA3">
      <w:pPr>
        <w:rPr>
          <w:lang w:val="en-GB"/>
        </w:rPr>
      </w:pPr>
    </w:p>
    <w:p w14:paraId="7029ED20" w14:textId="137AE13C" w:rsidR="00610D2C" w:rsidRDefault="00610D2C" w:rsidP="00021CA3">
      <w:pPr>
        <w:rPr>
          <w:lang w:val="en-GB"/>
        </w:rPr>
      </w:pPr>
    </w:p>
    <w:p w14:paraId="6C1F70F8" w14:textId="77777777" w:rsidR="00610D2C" w:rsidRDefault="00610D2C"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581697AF" w14:textId="77777777" w:rsidTr="00844DF8">
        <w:tc>
          <w:tcPr>
            <w:tcW w:w="1457" w:type="dxa"/>
          </w:tcPr>
          <w:p w14:paraId="76F69596" w14:textId="77777777" w:rsidR="009C3072" w:rsidRDefault="009C3072" w:rsidP="00844DF8">
            <w:r>
              <w:lastRenderedPageBreak/>
              <w:t>Name</w:t>
            </w:r>
          </w:p>
        </w:tc>
        <w:tc>
          <w:tcPr>
            <w:tcW w:w="6839" w:type="dxa"/>
          </w:tcPr>
          <w:p w14:paraId="6CD59088" w14:textId="4173616E" w:rsidR="009C3072" w:rsidRPr="008419AF" w:rsidRDefault="009C3072" w:rsidP="00844DF8">
            <w:pPr>
              <w:rPr>
                <w:lang w:val="en-GB"/>
              </w:rPr>
            </w:pPr>
            <w:r>
              <w:rPr>
                <w:lang w:val="en-GB"/>
              </w:rPr>
              <w:t>Delete light</w:t>
            </w:r>
          </w:p>
        </w:tc>
      </w:tr>
      <w:tr w:rsidR="009C3072" w14:paraId="76169761" w14:textId="77777777" w:rsidTr="00844DF8">
        <w:tc>
          <w:tcPr>
            <w:tcW w:w="1457" w:type="dxa"/>
          </w:tcPr>
          <w:p w14:paraId="75C5EC2A" w14:textId="77777777" w:rsidR="009C3072" w:rsidRDefault="009C3072" w:rsidP="00844DF8">
            <w:r>
              <w:t>Actor</w:t>
            </w:r>
          </w:p>
        </w:tc>
        <w:tc>
          <w:tcPr>
            <w:tcW w:w="6839" w:type="dxa"/>
          </w:tcPr>
          <w:p w14:paraId="4501EE0F" w14:textId="0EE0263A" w:rsidR="009C3072" w:rsidRDefault="00215B79" w:rsidP="00844DF8">
            <w:r>
              <w:t>Planner</w:t>
            </w:r>
          </w:p>
        </w:tc>
      </w:tr>
      <w:tr w:rsidR="009C3072" w:rsidRPr="00A80F21" w14:paraId="3AC56DB0" w14:textId="77777777" w:rsidTr="00844DF8">
        <w:tc>
          <w:tcPr>
            <w:tcW w:w="1457" w:type="dxa"/>
          </w:tcPr>
          <w:p w14:paraId="5BBA4D96" w14:textId="77777777" w:rsidR="009C3072" w:rsidRDefault="009C3072" w:rsidP="00844DF8">
            <w:r>
              <w:t>Description</w:t>
            </w:r>
          </w:p>
        </w:tc>
        <w:tc>
          <w:tcPr>
            <w:tcW w:w="6839" w:type="dxa"/>
          </w:tcPr>
          <w:p w14:paraId="153F5C52" w14:textId="613DD3D2" w:rsidR="009C3072" w:rsidRPr="00972533" w:rsidRDefault="00610D2C" w:rsidP="00844DF8">
            <w:pPr>
              <w:rPr>
                <w:lang w:val="en-GB"/>
              </w:rPr>
            </w:pPr>
            <w:r>
              <w:rPr>
                <w:lang w:val="en-GB"/>
              </w:rPr>
              <w:t>The planner deletes a traffic light from a crossing on an intersection.</w:t>
            </w:r>
          </w:p>
        </w:tc>
      </w:tr>
      <w:tr w:rsidR="009C3072" w:rsidRPr="00A80F21" w14:paraId="6BE7E5E4" w14:textId="77777777" w:rsidTr="00844DF8">
        <w:tc>
          <w:tcPr>
            <w:tcW w:w="1457" w:type="dxa"/>
          </w:tcPr>
          <w:p w14:paraId="430DBFBF" w14:textId="77777777" w:rsidR="009C3072" w:rsidRDefault="009C3072" w:rsidP="00844DF8">
            <w:proofErr w:type="spellStart"/>
            <w:r>
              <w:t>Precondition</w:t>
            </w:r>
            <w:proofErr w:type="spellEnd"/>
          </w:p>
        </w:tc>
        <w:tc>
          <w:tcPr>
            <w:tcW w:w="6839" w:type="dxa"/>
          </w:tcPr>
          <w:p w14:paraId="0181CED1" w14:textId="264C8B25" w:rsidR="009C3072" w:rsidRPr="00156A37" w:rsidRDefault="00610D2C" w:rsidP="00844DF8">
            <w:pPr>
              <w:rPr>
                <w:lang w:val="en-GB"/>
              </w:rPr>
            </w:pPr>
            <w:r>
              <w:rPr>
                <w:lang w:val="en-GB"/>
              </w:rPr>
              <w:t>The planner gets the option to select an intersection.</w:t>
            </w:r>
          </w:p>
        </w:tc>
      </w:tr>
      <w:tr w:rsidR="009C3072" w:rsidRPr="00A80F21" w14:paraId="0E788516" w14:textId="77777777" w:rsidTr="00844DF8">
        <w:tc>
          <w:tcPr>
            <w:tcW w:w="1457" w:type="dxa"/>
          </w:tcPr>
          <w:p w14:paraId="3A6B3DFC" w14:textId="77777777" w:rsidR="009C3072" w:rsidRDefault="009C3072" w:rsidP="00844DF8">
            <w:r>
              <w:t>Scenario</w:t>
            </w:r>
          </w:p>
        </w:tc>
        <w:tc>
          <w:tcPr>
            <w:tcW w:w="6839" w:type="dxa"/>
          </w:tcPr>
          <w:p w14:paraId="4D678256" w14:textId="59B55FAA" w:rsidR="009C3072" w:rsidRDefault="000F1B3E" w:rsidP="00610D2C">
            <w:pPr>
              <w:pStyle w:val="ListParagraph"/>
              <w:numPr>
                <w:ilvl w:val="0"/>
                <w:numId w:val="25"/>
              </w:numPr>
              <w:rPr>
                <w:lang w:val="en-GB"/>
              </w:rPr>
            </w:pPr>
            <w:r>
              <w:rPr>
                <w:lang w:val="en-GB"/>
              </w:rPr>
              <w:t>Th</w:t>
            </w:r>
            <w:r w:rsidR="004A15A4">
              <w:rPr>
                <w:lang w:val="en-GB"/>
              </w:rPr>
              <w:t>e planner selects an intersection.</w:t>
            </w:r>
          </w:p>
          <w:p w14:paraId="5F068799" w14:textId="77777777" w:rsidR="004A15A4" w:rsidRDefault="004A15A4" w:rsidP="00610D2C">
            <w:pPr>
              <w:pStyle w:val="ListParagraph"/>
              <w:numPr>
                <w:ilvl w:val="0"/>
                <w:numId w:val="25"/>
              </w:numPr>
              <w:rPr>
                <w:lang w:val="en-GB"/>
              </w:rPr>
            </w:pPr>
            <w:r>
              <w:rPr>
                <w:lang w:val="en-GB"/>
              </w:rPr>
              <w:t>The system displays the intersection.</w:t>
            </w:r>
          </w:p>
          <w:p w14:paraId="363E65BA" w14:textId="77777777" w:rsidR="004A15A4" w:rsidRDefault="009D0A5D" w:rsidP="00610D2C">
            <w:pPr>
              <w:pStyle w:val="ListParagraph"/>
              <w:numPr>
                <w:ilvl w:val="0"/>
                <w:numId w:val="25"/>
              </w:numPr>
              <w:rPr>
                <w:lang w:val="en-GB"/>
              </w:rPr>
            </w:pPr>
            <w:r>
              <w:rPr>
                <w:lang w:val="en-GB"/>
              </w:rPr>
              <w:t xml:space="preserve">The planner selects </w:t>
            </w:r>
            <w:proofErr w:type="gramStart"/>
            <w:r>
              <w:rPr>
                <w:lang w:val="en-GB"/>
              </w:rPr>
              <w:t>an</w:t>
            </w:r>
            <w:proofErr w:type="gramEnd"/>
            <w:r>
              <w:rPr>
                <w:lang w:val="en-GB"/>
              </w:rPr>
              <w:t xml:space="preserve"> crossing and selects that he wants to delete the traffic lights.</w:t>
            </w:r>
          </w:p>
          <w:p w14:paraId="56AF6E9F" w14:textId="77777777" w:rsidR="009D0A5D" w:rsidRDefault="009D0A5D" w:rsidP="00610D2C">
            <w:pPr>
              <w:pStyle w:val="ListParagraph"/>
              <w:numPr>
                <w:ilvl w:val="0"/>
                <w:numId w:val="25"/>
              </w:numPr>
              <w:rPr>
                <w:lang w:val="en-GB"/>
              </w:rPr>
            </w:pPr>
            <w:r>
              <w:rPr>
                <w:lang w:val="en-GB"/>
              </w:rPr>
              <w:t xml:space="preserve">The system gives him the option to </w:t>
            </w:r>
            <w:r w:rsidR="00977682">
              <w:rPr>
                <w:lang w:val="en-GB"/>
              </w:rPr>
              <w:t>either select a pedestrian or car light.</w:t>
            </w:r>
          </w:p>
          <w:p w14:paraId="62C20707" w14:textId="77777777" w:rsidR="00977682" w:rsidRDefault="00977682" w:rsidP="00610D2C">
            <w:pPr>
              <w:pStyle w:val="ListParagraph"/>
              <w:numPr>
                <w:ilvl w:val="0"/>
                <w:numId w:val="25"/>
              </w:numPr>
              <w:rPr>
                <w:lang w:val="en-GB"/>
              </w:rPr>
            </w:pPr>
            <w:r>
              <w:rPr>
                <w:lang w:val="en-GB"/>
              </w:rPr>
              <w:t>The user selects the traffic light.</w:t>
            </w:r>
          </w:p>
          <w:p w14:paraId="3F35CFFA" w14:textId="7C8B005F" w:rsidR="00977682" w:rsidRPr="00610D2C" w:rsidRDefault="00977682" w:rsidP="00610D2C">
            <w:pPr>
              <w:pStyle w:val="ListParagraph"/>
              <w:numPr>
                <w:ilvl w:val="0"/>
                <w:numId w:val="25"/>
              </w:numPr>
              <w:rPr>
                <w:lang w:val="en-GB"/>
              </w:rPr>
            </w:pPr>
            <w:r>
              <w:rPr>
                <w:lang w:val="en-GB"/>
              </w:rPr>
              <w:t>The system deletes the light.</w:t>
            </w:r>
          </w:p>
        </w:tc>
      </w:tr>
      <w:tr w:rsidR="009C3072" w:rsidRPr="00BE4DBB" w14:paraId="7458C9C0" w14:textId="77777777" w:rsidTr="00844DF8">
        <w:trPr>
          <w:trHeight w:val="119"/>
        </w:trPr>
        <w:tc>
          <w:tcPr>
            <w:tcW w:w="1457" w:type="dxa"/>
          </w:tcPr>
          <w:p w14:paraId="4096599C" w14:textId="77777777" w:rsidR="009C3072" w:rsidRDefault="009C3072" w:rsidP="00844DF8">
            <w:proofErr w:type="spellStart"/>
            <w:r>
              <w:t>Exception</w:t>
            </w:r>
            <w:proofErr w:type="spellEnd"/>
          </w:p>
        </w:tc>
        <w:tc>
          <w:tcPr>
            <w:tcW w:w="6839" w:type="dxa"/>
          </w:tcPr>
          <w:p w14:paraId="62F88D7C" w14:textId="77777777" w:rsidR="009C3072" w:rsidRPr="00BE4DBB" w:rsidRDefault="009C3072" w:rsidP="00844DF8">
            <w:pPr>
              <w:rPr>
                <w:lang w:val="en-GB"/>
              </w:rPr>
            </w:pPr>
          </w:p>
        </w:tc>
      </w:tr>
      <w:tr w:rsidR="009C3072" w:rsidRPr="00A80F21" w14:paraId="35EE366D" w14:textId="77777777" w:rsidTr="00844DF8">
        <w:tc>
          <w:tcPr>
            <w:tcW w:w="1457" w:type="dxa"/>
          </w:tcPr>
          <w:p w14:paraId="0D40C6AF" w14:textId="77777777" w:rsidR="009C3072" w:rsidRDefault="009C3072" w:rsidP="00844DF8">
            <w:proofErr w:type="spellStart"/>
            <w:r>
              <w:t>Result</w:t>
            </w:r>
            <w:proofErr w:type="spellEnd"/>
          </w:p>
        </w:tc>
        <w:tc>
          <w:tcPr>
            <w:tcW w:w="6839" w:type="dxa"/>
          </w:tcPr>
          <w:p w14:paraId="0912EBD6" w14:textId="31D62D00" w:rsidR="009C3072" w:rsidRPr="00B734F1" w:rsidRDefault="00977682" w:rsidP="00844DF8">
            <w:pPr>
              <w:rPr>
                <w:lang w:val="en-GB"/>
              </w:rPr>
            </w:pPr>
            <w:r>
              <w:rPr>
                <w:lang w:val="en-GB"/>
              </w:rPr>
              <w:t xml:space="preserve">The planner deleted a traffic light. </w:t>
            </w:r>
          </w:p>
        </w:tc>
      </w:tr>
    </w:tbl>
    <w:p w14:paraId="02F7C96A" w14:textId="77777777"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374E32C" w14:textId="77777777" w:rsidTr="00844DF8">
        <w:tc>
          <w:tcPr>
            <w:tcW w:w="1457" w:type="dxa"/>
          </w:tcPr>
          <w:p w14:paraId="6600D3F9" w14:textId="77777777" w:rsidR="009C3072" w:rsidRDefault="009C3072" w:rsidP="00844DF8">
            <w:r>
              <w:t>Name</w:t>
            </w:r>
          </w:p>
        </w:tc>
        <w:tc>
          <w:tcPr>
            <w:tcW w:w="6839" w:type="dxa"/>
          </w:tcPr>
          <w:p w14:paraId="48D0F5DC" w14:textId="62280EAF" w:rsidR="009C3072" w:rsidRPr="008419AF" w:rsidRDefault="009C3072" w:rsidP="00844DF8">
            <w:pPr>
              <w:rPr>
                <w:lang w:val="en-GB"/>
              </w:rPr>
            </w:pPr>
            <w:r>
              <w:rPr>
                <w:lang w:val="en-GB"/>
              </w:rPr>
              <w:t>Create a new intersection</w:t>
            </w:r>
          </w:p>
        </w:tc>
      </w:tr>
      <w:tr w:rsidR="009C3072" w14:paraId="291F4DD1" w14:textId="77777777" w:rsidTr="00844DF8">
        <w:tc>
          <w:tcPr>
            <w:tcW w:w="1457" w:type="dxa"/>
          </w:tcPr>
          <w:p w14:paraId="063BD831" w14:textId="77777777" w:rsidR="009C3072" w:rsidRDefault="009C3072" w:rsidP="00844DF8">
            <w:r>
              <w:t>Actor</w:t>
            </w:r>
          </w:p>
        </w:tc>
        <w:tc>
          <w:tcPr>
            <w:tcW w:w="6839" w:type="dxa"/>
          </w:tcPr>
          <w:p w14:paraId="40E19509" w14:textId="4AC4B6A1" w:rsidR="009C3072" w:rsidRDefault="001435F1" w:rsidP="00844DF8">
            <w:r>
              <w:t>Planner</w:t>
            </w:r>
          </w:p>
        </w:tc>
      </w:tr>
      <w:tr w:rsidR="009C3072" w:rsidRPr="00A80F21" w14:paraId="2B896F1E" w14:textId="77777777" w:rsidTr="00844DF8">
        <w:tc>
          <w:tcPr>
            <w:tcW w:w="1457" w:type="dxa"/>
          </w:tcPr>
          <w:p w14:paraId="30F912B5" w14:textId="77777777" w:rsidR="009C3072" w:rsidRDefault="009C3072" w:rsidP="00844DF8">
            <w:r>
              <w:t>Description</w:t>
            </w:r>
          </w:p>
        </w:tc>
        <w:tc>
          <w:tcPr>
            <w:tcW w:w="6839" w:type="dxa"/>
          </w:tcPr>
          <w:p w14:paraId="5E4F840A" w14:textId="6FCE3D85" w:rsidR="009C3072" w:rsidRPr="00972533" w:rsidRDefault="001435F1" w:rsidP="00844DF8">
            <w:pPr>
              <w:rPr>
                <w:lang w:val="en-GB"/>
              </w:rPr>
            </w:pPr>
            <w:r>
              <w:rPr>
                <w:lang w:val="en-GB"/>
              </w:rPr>
              <w:t xml:space="preserve">The planner adds a new intersection into the system. </w:t>
            </w:r>
          </w:p>
        </w:tc>
      </w:tr>
      <w:tr w:rsidR="009C3072" w:rsidRPr="00156A37" w14:paraId="43F5F201" w14:textId="77777777" w:rsidTr="00844DF8">
        <w:tc>
          <w:tcPr>
            <w:tcW w:w="1457" w:type="dxa"/>
          </w:tcPr>
          <w:p w14:paraId="52789290" w14:textId="77777777" w:rsidR="009C3072" w:rsidRDefault="009C3072" w:rsidP="00844DF8">
            <w:proofErr w:type="spellStart"/>
            <w:r>
              <w:t>Precondition</w:t>
            </w:r>
            <w:proofErr w:type="spellEnd"/>
          </w:p>
        </w:tc>
        <w:tc>
          <w:tcPr>
            <w:tcW w:w="6839" w:type="dxa"/>
          </w:tcPr>
          <w:p w14:paraId="769B6EC8" w14:textId="6963BA49" w:rsidR="009C3072" w:rsidRPr="00156A37" w:rsidRDefault="004E543E" w:rsidP="00844DF8">
            <w:pPr>
              <w:rPr>
                <w:lang w:val="en-GB"/>
              </w:rPr>
            </w:pPr>
            <w:r>
              <w:rPr>
                <w:lang w:val="en-GB"/>
              </w:rPr>
              <w:t>None.</w:t>
            </w:r>
          </w:p>
        </w:tc>
      </w:tr>
      <w:tr w:rsidR="009C3072" w:rsidRPr="00A80F21" w14:paraId="74B6584D" w14:textId="77777777" w:rsidTr="00844DF8">
        <w:tc>
          <w:tcPr>
            <w:tcW w:w="1457" w:type="dxa"/>
          </w:tcPr>
          <w:p w14:paraId="4D51FA3D" w14:textId="77777777" w:rsidR="009C3072" w:rsidRDefault="009C3072" w:rsidP="00844DF8">
            <w:r>
              <w:t>Scenario</w:t>
            </w:r>
          </w:p>
        </w:tc>
        <w:tc>
          <w:tcPr>
            <w:tcW w:w="6839" w:type="dxa"/>
          </w:tcPr>
          <w:p w14:paraId="723D29A5" w14:textId="77777777" w:rsidR="009C3072" w:rsidRDefault="004E543E" w:rsidP="004E543E">
            <w:pPr>
              <w:pStyle w:val="ListParagraph"/>
              <w:numPr>
                <w:ilvl w:val="0"/>
                <w:numId w:val="26"/>
              </w:numPr>
              <w:rPr>
                <w:lang w:val="en-GB"/>
              </w:rPr>
            </w:pPr>
            <w:r>
              <w:rPr>
                <w:lang w:val="en-GB"/>
              </w:rPr>
              <w:t xml:space="preserve">The system </w:t>
            </w:r>
            <w:r w:rsidR="002E5133">
              <w:rPr>
                <w:lang w:val="en-GB"/>
              </w:rPr>
              <w:t>displays an overview over all intersections.</w:t>
            </w:r>
          </w:p>
          <w:p w14:paraId="3A9FB65C" w14:textId="77777777" w:rsidR="002E5133" w:rsidRDefault="002E5133" w:rsidP="004E543E">
            <w:pPr>
              <w:pStyle w:val="ListParagraph"/>
              <w:numPr>
                <w:ilvl w:val="0"/>
                <w:numId w:val="26"/>
              </w:numPr>
              <w:rPr>
                <w:lang w:val="en-GB"/>
              </w:rPr>
            </w:pPr>
            <w:r>
              <w:rPr>
                <w:lang w:val="en-GB"/>
              </w:rPr>
              <w:t xml:space="preserve">The planner </w:t>
            </w:r>
            <w:r w:rsidR="00160CF9">
              <w:rPr>
                <w:lang w:val="en-GB"/>
              </w:rPr>
              <w:t>wants to add an intersection.</w:t>
            </w:r>
          </w:p>
          <w:p w14:paraId="76C0F424" w14:textId="77777777" w:rsidR="00160CF9" w:rsidRDefault="00160CF9" w:rsidP="004E543E">
            <w:pPr>
              <w:pStyle w:val="ListParagraph"/>
              <w:numPr>
                <w:ilvl w:val="0"/>
                <w:numId w:val="26"/>
              </w:numPr>
              <w:rPr>
                <w:lang w:val="en-GB"/>
              </w:rPr>
            </w:pPr>
            <w:r>
              <w:rPr>
                <w:lang w:val="en-GB"/>
              </w:rPr>
              <w:t>The system gives him the option to do so.</w:t>
            </w:r>
          </w:p>
          <w:p w14:paraId="555530E6" w14:textId="77777777" w:rsidR="00160CF9" w:rsidRDefault="00160CF9" w:rsidP="004E543E">
            <w:pPr>
              <w:pStyle w:val="ListParagraph"/>
              <w:numPr>
                <w:ilvl w:val="0"/>
                <w:numId w:val="26"/>
              </w:numPr>
              <w:rPr>
                <w:lang w:val="en-GB"/>
              </w:rPr>
            </w:pPr>
            <w:r>
              <w:rPr>
                <w:lang w:val="en-GB"/>
              </w:rPr>
              <w:t>The planner adds the known neighbouring intersections.</w:t>
            </w:r>
          </w:p>
          <w:p w14:paraId="38C0ED3D" w14:textId="77777777" w:rsidR="00160CF9" w:rsidRDefault="00160CF9" w:rsidP="004E543E">
            <w:pPr>
              <w:pStyle w:val="ListParagraph"/>
              <w:numPr>
                <w:ilvl w:val="0"/>
                <w:numId w:val="26"/>
              </w:numPr>
              <w:rPr>
                <w:lang w:val="en-GB"/>
              </w:rPr>
            </w:pPr>
            <w:r>
              <w:rPr>
                <w:lang w:val="en-GB"/>
              </w:rPr>
              <w:t xml:space="preserve">The systems </w:t>
            </w:r>
            <w:proofErr w:type="gramStart"/>
            <w:r>
              <w:rPr>
                <w:lang w:val="en-GB"/>
              </w:rPr>
              <w:t>saves</w:t>
            </w:r>
            <w:proofErr w:type="gramEnd"/>
            <w:r>
              <w:rPr>
                <w:lang w:val="en-GB"/>
              </w:rPr>
              <w:t xml:space="preserve"> </w:t>
            </w:r>
            <w:r w:rsidR="00095E3A">
              <w:rPr>
                <w:lang w:val="en-GB"/>
              </w:rPr>
              <w:t xml:space="preserve">this settings. </w:t>
            </w:r>
          </w:p>
          <w:p w14:paraId="7C485A96" w14:textId="77777777" w:rsidR="002520E4" w:rsidRPr="00592B29" w:rsidRDefault="002520E4" w:rsidP="004E543E">
            <w:pPr>
              <w:pStyle w:val="ListParagraph"/>
              <w:numPr>
                <w:ilvl w:val="0"/>
                <w:numId w:val="26"/>
              </w:numPr>
              <w:rPr>
                <w:lang w:val="en-GB"/>
              </w:rPr>
            </w:pPr>
            <w:r>
              <w:rPr>
                <w:lang w:val="en-GB"/>
              </w:rPr>
              <w:t xml:space="preserve">The planner </w:t>
            </w:r>
            <w:r w:rsidR="00592B29">
              <w:rPr>
                <w:lang w:val="en-GB"/>
              </w:rPr>
              <w:t xml:space="preserve">adds traffic lights to crossings as mentioned in </w:t>
            </w:r>
            <w:r w:rsidR="00592B29">
              <w:rPr>
                <w:color w:val="FF0000"/>
                <w:lang w:val="en-GB"/>
              </w:rPr>
              <w:t>add light step</w:t>
            </w:r>
          </w:p>
          <w:p w14:paraId="5CF9C2E3" w14:textId="43F74489" w:rsidR="00592B29" w:rsidRPr="004E543E" w:rsidRDefault="00592B29" w:rsidP="004E543E">
            <w:pPr>
              <w:pStyle w:val="ListParagraph"/>
              <w:numPr>
                <w:ilvl w:val="0"/>
                <w:numId w:val="26"/>
              </w:numPr>
              <w:rPr>
                <w:lang w:val="en-GB"/>
              </w:rPr>
            </w:pPr>
            <w:r>
              <w:rPr>
                <w:lang w:val="en-GB"/>
              </w:rPr>
              <w:t>The system saves the changes.</w:t>
            </w:r>
          </w:p>
        </w:tc>
      </w:tr>
      <w:tr w:rsidR="009C3072" w:rsidRPr="00BE4DBB" w14:paraId="0309A4DE" w14:textId="77777777" w:rsidTr="00844DF8">
        <w:trPr>
          <w:trHeight w:val="119"/>
        </w:trPr>
        <w:tc>
          <w:tcPr>
            <w:tcW w:w="1457" w:type="dxa"/>
          </w:tcPr>
          <w:p w14:paraId="12667A03" w14:textId="77777777" w:rsidR="009C3072" w:rsidRDefault="009C3072" w:rsidP="00844DF8">
            <w:proofErr w:type="spellStart"/>
            <w:r>
              <w:t>Exception</w:t>
            </w:r>
            <w:proofErr w:type="spellEnd"/>
          </w:p>
        </w:tc>
        <w:tc>
          <w:tcPr>
            <w:tcW w:w="6839" w:type="dxa"/>
          </w:tcPr>
          <w:p w14:paraId="00637845" w14:textId="77777777" w:rsidR="009C3072" w:rsidRPr="00BE4DBB" w:rsidRDefault="009C3072" w:rsidP="00844DF8">
            <w:pPr>
              <w:rPr>
                <w:lang w:val="en-GB"/>
              </w:rPr>
            </w:pPr>
          </w:p>
        </w:tc>
      </w:tr>
      <w:tr w:rsidR="009C3072" w:rsidRPr="00A80F21" w14:paraId="51502ACB" w14:textId="77777777" w:rsidTr="00844DF8">
        <w:tc>
          <w:tcPr>
            <w:tcW w:w="1457" w:type="dxa"/>
          </w:tcPr>
          <w:p w14:paraId="24069C2A" w14:textId="77777777" w:rsidR="009C3072" w:rsidRDefault="009C3072" w:rsidP="00844DF8">
            <w:proofErr w:type="spellStart"/>
            <w:r>
              <w:t>Result</w:t>
            </w:r>
            <w:proofErr w:type="spellEnd"/>
          </w:p>
        </w:tc>
        <w:tc>
          <w:tcPr>
            <w:tcW w:w="6839" w:type="dxa"/>
          </w:tcPr>
          <w:p w14:paraId="2CA1ABFF" w14:textId="0DD6F038" w:rsidR="009C3072" w:rsidRPr="00B734F1" w:rsidRDefault="00592B29" w:rsidP="00844DF8">
            <w:pPr>
              <w:rPr>
                <w:lang w:val="en-GB"/>
              </w:rPr>
            </w:pPr>
            <w:r>
              <w:rPr>
                <w:lang w:val="en-GB"/>
              </w:rPr>
              <w:t>A new intersection got added.</w:t>
            </w:r>
          </w:p>
        </w:tc>
      </w:tr>
    </w:tbl>
    <w:p w14:paraId="72CAB7FA" w14:textId="4FA65119"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6B17AD1" w14:textId="77777777" w:rsidTr="00844DF8">
        <w:tc>
          <w:tcPr>
            <w:tcW w:w="1457" w:type="dxa"/>
          </w:tcPr>
          <w:p w14:paraId="285DE997" w14:textId="77777777" w:rsidR="009C3072" w:rsidRDefault="009C3072" w:rsidP="00844DF8">
            <w:r>
              <w:t>Name</w:t>
            </w:r>
          </w:p>
        </w:tc>
        <w:tc>
          <w:tcPr>
            <w:tcW w:w="6839" w:type="dxa"/>
          </w:tcPr>
          <w:p w14:paraId="35D710EF" w14:textId="59B58D24" w:rsidR="009C3072" w:rsidRPr="008419AF" w:rsidRDefault="009C3072" w:rsidP="00844DF8">
            <w:pPr>
              <w:rPr>
                <w:lang w:val="en-GB"/>
              </w:rPr>
            </w:pPr>
            <w:r>
              <w:rPr>
                <w:lang w:val="en-GB"/>
              </w:rPr>
              <w:t>Delete Intersection</w:t>
            </w:r>
          </w:p>
        </w:tc>
      </w:tr>
      <w:tr w:rsidR="009C3072" w14:paraId="08301154" w14:textId="77777777" w:rsidTr="00844DF8">
        <w:tc>
          <w:tcPr>
            <w:tcW w:w="1457" w:type="dxa"/>
          </w:tcPr>
          <w:p w14:paraId="31C15D2C" w14:textId="77777777" w:rsidR="009C3072" w:rsidRDefault="009C3072" w:rsidP="00844DF8">
            <w:r>
              <w:t>Actor</w:t>
            </w:r>
          </w:p>
        </w:tc>
        <w:tc>
          <w:tcPr>
            <w:tcW w:w="6839" w:type="dxa"/>
          </w:tcPr>
          <w:p w14:paraId="62203221" w14:textId="6FA0F2D5" w:rsidR="009C3072" w:rsidRDefault="00592B29" w:rsidP="00844DF8">
            <w:r>
              <w:t>Planner</w:t>
            </w:r>
          </w:p>
        </w:tc>
      </w:tr>
      <w:tr w:rsidR="009C3072" w:rsidRPr="00A80F21" w14:paraId="3F4DA328" w14:textId="77777777" w:rsidTr="00844DF8">
        <w:tc>
          <w:tcPr>
            <w:tcW w:w="1457" w:type="dxa"/>
          </w:tcPr>
          <w:p w14:paraId="3715883A" w14:textId="77777777" w:rsidR="009C3072" w:rsidRDefault="009C3072" w:rsidP="00844DF8">
            <w:r>
              <w:t>Description</w:t>
            </w:r>
          </w:p>
        </w:tc>
        <w:tc>
          <w:tcPr>
            <w:tcW w:w="6839" w:type="dxa"/>
          </w:tcPr>
          <w:p w14:paraId="5017E233" w14:textId="19D47434" w:rsidR="009C3072" w:rsidRPr="00972533" w:rsidRDefault="00592B29" w:rsidP="00844DF8">
            <w:pPr>
              <w:rPr>
                <w:lang w:val="en-GB"/>
              </w:rPr>
            </w:pPr>
            <w:r>
              <w:rPr>
                <w:lang w:val="en-GB"/>
              </w:rPr>
              <w:t>The planner deletes an intersection</w:t>
            </w:r>
            <w:r w:rsidR="00580177">
              <w:rPr>
                <w:lang w:val="en-GB"/>
              </w:rPr>
              <w:t>.</w:t>
            </w:r>
          </w:p>
        </w:tc>
      </w:tr>
      <w:tr w:rsidR="009C3072" w:rsidRPr="00156A37" w14:paraId="0A21C2A3" w14:textId="77777777" w:rsidTr="00844DF8">
        <w:tc>
          <w:tcPr>
            <w:tcW w:w="1457" w:type="dxa"/>
          </w:tcPr>
          <w:p w14:paraId="20790D33" w14:textId="77777777" w:rsidR="009C3072" w:rsidRDefault="009C3072" w:rsidP="00844DF8">
            <w:proofErr w:type="spellStart"/>
            <w:r>
              <w:t>Precondition</w:t>
            </w:r>
            <w:proofErr w:type="spellEnd"/>
          </w:p>
        </w:tc>
        <w:tc>
          <w:tcPr>
            <w:tcW w:w="6839" w:type="dxa"/>
          </w:tcPr>
          <w:p w14:paraId="5EFC24EF" w14:textId="1C0B9E0D" w:rsidR="009C3072" w:rsidRPr="00156A37" w:rsidRDefault="00580177" w:rsidP="00844DF8">
            <w:pPr>
              <w:rPr>
                <w:lang w:val="en-GB"/>
              </w:rPr>
            </w:pPr>
            <w:r>
              <w:rPr>
                <w:lang w:val="en-GB"/>
              </w:rPr>
              <w:t>None</w:t>
            </w:r>
          </w:p>
        </w:tc>
      </w:tr>
      <w:tr w:rsidR="009C3072" w:rsidRPr="00A80F21" w14:paraId="32B55FAB" w14:textId="77777777" w:rsidTr="00844DF8">
        <w:tc>
          <w:tcPr>
            <w:tcW w:w="1457" w:type="dxa"/>
          </w:tcPr>
          <w:p w14:paraId="4C34AA93" w14:textId="77777777" w:rsidR="009C3072" w:rsidRDefault="009C3072" w:rsidP="00844DF8">
            <w:r>
              <w:t>Scenario</w:t>
            </w:r>
          </w:p>
        </w:tc>
        <w:tc>
          <w:tcPr>
            <w:tcW w:w="6839" w:type="dxa"/>
          </w:tcPr>
          <w:p w14:paraId="79E7C0FE" w14:textId="77777777" w:rsidR="009C3072" w:rsidRDefault="006C0B4E" w:rsidP="006C0B4E">
            <w:pPr>
              <w:pStyle w:val="ListParagraph"/>
              <w:numPr>
                <w:ilvl w:val="0"/>
                <w:numId w:val="27"/>
              </w:numPr>
              <w:rPr>
                <w:lang w:val="en-GB"/>
              </w:rPr>
            </w:pPr>
            <w:r>
              <w:rPr>
                <w:lang w:val="en-GB"/>
              </w:rPr>
              <w:t xml:space="preserve">The system displays </w:t>
            </w:r>
            <w:r w:rsidR="008134B4">
              <w:rPr>
                <w:lang w:val="en-GB"/>
              </w:rPr>
              <w:t>an overview over the different intersections.</w:t>
            </w:r>
          </w:p>
          <w:p w14:paraId="178C62A3" w14:textId="77777777" w:rsidR="008134B4" w:rsidRDefault="008134B4" w:rsidP="006C0B4E">
            <w:pPr>
              <w:pStyle w:val="ListParagraph"/>
              <w:numPr>
                <w:ilvl w:val="0"/>
                <w:numId w:val="27"/>
              </w:numPr>
              <w:rPr>
                <w:lang w:val="en-GB"/>
              </w:rPr>
            </w:pPr>
            <w:r>
              <w:rPr>
                <w:lang w:val="en-GB"/>
              </w:rPr>
              <w:t>The user selects an intersection.</w:t>
            </w:r>
          </w:p>
          <w:p w14:paraId="4350F000" w14:textId="77777777" w:rsidR="008134B4" w:rsidRDefault="008134B4" w:rsidP="006C0B4E">
            <w:pPr>
              <w:pStyle w:val="ListParagraph"/>
              <w:numPr>
                <w:ilvl w:val="0"/>
                <w:numId w:val="27"/>
              </w:numPr>
              <w:rPr>
                <w:lang w:val="en-GB"/>
              </w:rPr>
            </w:pPr>
            <w:r>
              <w:rPr>
                <w:lang w:val="en-GB"/>
              </w:rPr>
              <w:t>The system displays the intersection.</w:t>
            </w:r>
          </w:p>
          <w:p w14:paraId="68D72149" w14:textId="77777777" w:rsidR="008134B4" w:rsidRDefault="008134B4" w:rsidP="006C0B4E">
            <w:pPr>
              <w:pStyle w:val="ListParagraph"/>
              <w:numPr>
                <w:ilvl w:val="0"/>
                <w:numId w:val="27"/>
              </w:numPr>
              <w:rPr>
                <w:lang w:val="en-GB"/>
              </w:rPr>
            </w:pPr>
            <w:r>
              <w:rPr>
                <w:lang w:val="en-GB"/>
              </w:rPr>
              <w:t xml:space="preserve">The user wants to delete </w:t>
            </w:r>
            <w:r w:rsidR="009E1618">
              <w:rPr>
                <w:lang w:val="en-GB"/>
              </w:rPr>
              <w:t>the intersection.</w:t>
            </w:r>
          </w:p>
          <w:p w14:paraId="1B80AE8F" w14:textId="51383AA7" w:rsidR="009E1618" w:rsidRPr="009E1618" w:rsidRDefault="009E1618" w:rsidP="009E1618">
            <w:pPr>
              <w:pStyle w:val="ListParagraph"/>
              <w:numPr>
                <w:ilvl w:val="0"/>
                <w:numId w:val="27"/>
              </w:numPr>
              <w:rPr>
                <w:lang w:val="en-GB"/>
              </w:rPr>
            </w:pPr>
            <w:r>
              <w:rPr>
                <w:lang w:val="en-GB"/>
              </w:rPr>
              <w:t>The system deletes the intersection.</w:t>
            </w:r>
          </w:p>
        </w:tc>
      </w:tr>
      <w:tr w:rsidR="009C3072" w:rsidRPr="00BE4DBB" w14:paraId="15A68F1C" w14:textId="77777777" w:rsidTr="00844DF8">
        <w:trPr>
          <w:trHeight w:val="119"/>
        </w:trPr>
        <w:tc>
          <w:tcPr>
            <w:tcW w:w="1457" w:type="dxa"/>
          </w:tcPr>
          <w:p w14:paraId="7323F40A" w14:textId="77777777" w:rsidR="009C3072" w:rsidRDefault="009C3072" w:rsidP="00844DF8">
            <w:proofErr w:type="spellStart"/>
            <w:r>
              <w:t>Exception</w:t>
            </w:r>
            <w:proofErr w:type="spellEnd"/>
          </w:p>
        </w:tc>
        <w:tc>
          <w:tcPr>
            <w:tcW w:w="6839" w:type="dxa"/>
          </w:tcPr>
          <w:p w14:paraId="45562A6E" w14:textId="77777777" w:rsidR="009C3072" w:rsidRPr="00BE4DBB" w:rsidRDefault="009C3072" w:rsidP="00844DF8">
            <w:pPr>
              <w:rPr>
                <w:lang w:val="en-GB"/>
              </w:rPr>
            </w:pPr>
          </w:p>
        </w:tc>
      </w:tr>
      <w:tr w:rsidR="009C3072" w:rsidRPr="00A80F21" w14:paraId="24690316" w14:textId="77777777" w:rsidTr="00844DF8">
        <w:tc>
          <w:tcPr>
            <w:tcW w:w="1457" w:type="dxa"/>
          </w:tcPr>
          <w:p w14:paraId="31CCF426" w14:textId="77777777" w:rsidR="009C3072" w:rsidRDefault="009C3072" w:rsidP="00844DF8">
            <w:proofErr w:type="spellStart"/>
            <w:r>
              <w:t>Result</w:t>
            </w:r>
            <w:proofErr w:type="spellEnd"/>
          </w:p>
        </w:tc>
        <w:tc>
          <w:tcPr>
            <w:tcW w:w="6839" w:type="dxa"/>
          </w:tcPr>
          <w:p w14:paraId="1EBF1A84" w14:textId="7E2EA654" w:rsidR="009C3072" w:rsidRPr="00B734F1" w:rsidRDefault="009E1618" w:rsidP="00844DF8">
            <w:pPr>
              <w:rPr>
                <w:lang w:val="en-GB"/>
              </w:rPr>
            </w:pPr>
            <w:r>
              <w:rPr>
                <w:lang w:val="en-GB"/>
              </w:rPr>
              <w:t>The selected intersection got deleted.</w:t>
            </w:r>
          </w:p>
        </w:tc>
      </w:tr>
    </w:tbl>
    <w:p w14:paraId="49F3B3D1" w14:textId="5EAFE085" w:rsidR="009C3072" w:rsidRDefault="009C3072" w:rsidP="00021CA3">
      <w:pPr>
        <w:rPr>
          <w:lang w:val="en-GB"/>
        </w:rPr>
      </w:pPr>
    </w:p>
    <w:p w14:paraId="1B252354" w14:textId="77777777" w:rsidR="009C3072" w:rsidRDefault="009C3072" w:rsidP="00021CA3">
      <w:pPr>
        <w:rPr>
          <w:lang w:val="en-GB"/>
        </w:rPr>
      </w:pPr>
    </w:p>
    <w:p w14:paraId="59FC5959" w14:textId="77777777" w:rsidR="00342726" w:rsidRPr="00B734F1" w:rsidRDefault="00342726" w:rsidP="00021CA3">
      <w:pPr>
        <w:rPr>
          <w:lang w:val="en-GB"/>
        </w:rPr>
      </w:pPr>
    </w:p>
    <w:sectPr w:rsidR="00342726" w:rsidRPr="00B734F1"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C9205" w14:textId="77777777" w:rsidR="003B4133" w:rsidRDefault="003B4133" w:rsidP="00C6554A">
      <w:pPr>
        <w:spacing w:before="0" w:after="0" w:line="240" w:lineRule="auto"/>
      </w:pPr>
      <w:r>
        <w:separator/>
      </w:r>
    </w:p>
  </w:endnote>
  <w:endnote w:type="continuationSeparator" w:id="0">
    <w:p w14:paraId="3E18965B" w14:textId="77777777" w:rsidR="003B4133" w:rsidRDefault="003B413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E35E5" w14:textId="77777777" w:rsidR="003B4133" w:rsidRDefault="003B4133" w:rsidP="00C6554A">
      <w:pPr>
        <w:spacing w:before="0" w:after="0" w:line="240" w:lineRule="auto"/>
      </w:pPr>
      <w:r>
        <w:separator/>
      </w:r>
    </w:p>
  </w:footnote>
  <w:footnote w:type="continuationSeparator" w:id="0">
    <w:p w14:paraId="085182DA" w14:textId="77777777" w:rsidR="003B4133" w:rsidRDefault="003B413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4"/>
  </w:num>
  <w:num w:numId="5">
    <w:abstractNumId w:val="3"/>
  </w:num>
  <w:num w:numId="6">
    <w:abstractNumId w:val="25"/>
  </w:num>
  <w:num w:numId="7">
    <w:abstractNumId w:val="4"/>
  </w:num>
  <w:num w:numId="8">
    <w:abstractNumId w:val="7"/>
  </w:num>
  <w:num w:numId="9">
    <w:abstractNumId w:val="11"/>
  </w:num>
  <w:num w:numId="10">
    <w:abstractNumId w:val="2"/>
  </w:num>
  <w:num w:numId="11">
    <w:abstractNumId w:val="22"/>
  </w:num>
  <w:num w:numId="12">
    <w:abstractNumId w:val="6"/>
  </w:num>
  <w:num w:numId="13">
    <w:abstractNumId w:val="26"/>
  </w:num>
  <w:num w:numId="14">
    <w:abstractNumId w:val="9"/>
  </w:num>
  <w:num w:numId="15">
    <w:abstractNumId w:val="8"/>
  </w:num>
  <w:num w:numId="16">
    <w:abstractNumId w:val="18"/>
  </w:num>
  <w:num w:numId="17">
    <w:abstractNumId w:val="21"/>
  </w:num>
  <w:num w:numId="18">
    <w:abstractNumId w:val="23"/>
  </w:num>
  <w:num w:numId="19">
    <w:abstractNumId w:val="10"/>
  </w:num>
  <w:num w:numId="20">
    <w:abstractNumId w:val="13"/>
  </w:num>
  <w:num w:numId="21">
    <w:abstractNumId w:val="19"/>
  </w:num>
  <w:num w:numId="22">
    <w:abstractNumId w:val="16"/>
  </w:num>
  <w:num w:numId="23">
    <w:abstractNumId w:val="5"/>
  </w:num>
  <w:num w:numId="24">
    <w:abstractNumId w:val="20"/>
  </w:num>
  <w:num w:numId="25">
    <w:abstractNumId w:val="17"/>
  </w:num>
  <w:num w:numId="26">
    <w:abstractNumId w:val="12"/>
  </w:num>
  <w:num w:numId="2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35F1"/>
    <w:rsid w:val="001542B8"/>
    <w:rsid w:val="001562FC"/>
    <w:rsid w:val="00156A37"/>
    <w:rsid w:val="00160CF9"/>
    <w:rsid w:val="00172BC5"/>
    <w:rsid w:val="001964DF"/>
    <w:rsid w:val="001A5722"/>
    <w:rsid w:val="001E62EA"/>
    <w:rsid w:val="001F408F"/>
    <w:rsid w:val="001F5682"/>
    <w:rsid w:val="00204004"/>
    <w:rsid w:val="00215B79"/>
    <w:rsid w:val="0022054F"/>
    <w:rsid w:val="00234510"/>
    <w:rsid w:val="00234862"/>
    <w:rsid w:val="00235877"/>
    <w:rsid w:val="002506F0"/>
    <w:rsid w:val="002520E4"/>
    <w:rsid w:val="002554CD"/>
    <w:rsid w:val="00286CE5"/>
    <w:rsid w:val="00293B83"/>
    <w:rsid w:val="002A7FCB"/>
    <w:rsid w:val="002B4294"/>
    <w:rsid w:val="002C1D16"/>
    <w:rsid w:val="002D1BCC"/>
    <w:rsid w:val="002D3E07"/>
    <w:rsid w:val="002E5133"/>
    <w:rsid w:val="002F4B19"/>
    <w:rsid w:val="00302E3A"/>
    <w:rsid w:val="00307822"/>
    <w:rsid w:val="00330B71"/>
    <w:rsid w:val="003330A9"/>
    <w:rsid w:val="00333D0D"/>
    <w:rsid w:val="00342726"/>
    <w:rsid w:val="00342F9A"/>
    <w:rsid w:val="0036076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2420D"/>
    <w:rsid w:val="004530FF"/>
    <w:rsid w:val="0046399E"/>
    <w:rsid w:val="00464CCF"/>
    <w:rsid w:val="00467788"/>
    <w:rsid w:val="00481A6A"/>
    <w:rsid w:val="00484AE7"/>
    <w:rsid w:val="004A08FB"/>
    <w:rsid w:val="004A15A4"/>
    <w:rsid w:val="004C049F"/>
    <w:rsid w:val="004C3C2B"/>
    <w:rsid w:val="004D53FD"/>
    <w:rsid w:val="004D5DBF"/>
    <w:rsid w:val="004E1702"/>
    <w:rsid w:val="004E543E"/>
    <w:rsid w:val="004F3F1B"/>
    <w:rsid w:val="005000E2"/>
    <w:rsid w:val="00544C29"/>
    <w:rsid w:val="005516BF"/>
    <w:rsid w:val="005542CD"/>
    <w:rsid w:val="005548BC"/>
    <w:rsid w:val="005749BA"/>
    <w:rsid w:val="00580177"/>
    <w:rsid w:val="00592B29"/>
    <w:rsid w:val="005B085D"/>
    <w:rsid w:val="005C755C"/>
    <w:rsid w:val="005E29ED"/>
    <w:rsid w:val="00605D9F"/>
    <w:rsid w:val="00610D2C"/>
    <w:rsid w:val="006203CB"/>
    <w:rsid w:val="00632104"/>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7197"/>
    <w:rsid w:val="00722FD6"/>
    <w:rsid w:val="00727F5B"/>
    <w:rsid w:val="00733A42"/>
    <w:rsid w:val="00735DE8"/>
    <w:rsid w:val="00750FFB"/>
    <w:rsid w:val="007514BA"/>
    <w:rsid w:val="007B01ED"/>
    <w:rsid w:val="007B2D98"/>
    <w:rsid w:val="007C4355"/>
    <w:rsid w:val="007D4E6A"/>
    <w:rsid w:val="007F1FDE"/>
    <w:rsid w:val="007F28CC"/>
    <w:rsid w:val="007F5BB2"/>
    <w:rsid w:val="00801419"/>
    <w:rsid w:val="008053F3"/>
    <w:rsid w:val="00806624"/>
    <w:rsid w:val="008134B4"/>
    <w:rsid w:val="00813A4D"/>
    <w:rsid w:val="008200CE"/>
    <w:rsid w:val="00822544"/>
    <w:rsid w:val="00832998"/>
    <w:rsid w:val="008419AF"/>
    <w:rsid w:val="00861B55"/>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417B0"/>
    <w:rsid w:val="00A454EA"/>
    <w:rsid w:val="00A55886"/>
    <w:rsid w:val="00A6170B"/>
    <w:rsid w:val="00A67BA8"/>
    <w:rsid w:val="00A80F21"/>
    <w:rsid w:val="00AA2EB1"/>
    <w:rsid w:val="00AA707E"/>
    <w:rsid w:val="00AB2C83"/>
    <w:rsid w:val="00AB4163"/>
    <w:rsid w:val="00AC3DF5"/>
    <w:rsid w:val="00AF57E6"/>
    <w:rsid w:val="00AF652A"/>
    <w:rsid w:val="00B43394"/>
    <w:rsid w:val="00B43FD9"/>
    <w:rsid w:val="00B6025B"/>
    <w:rsid w:val="00B60C1F"/>
    <w:rsid w:val="00B659FE"/>
    <w:rsid w:val="00B734F1"/>
    <w:rsid w:val="00B76FDE"/>
    <w:rsid w:val="00BA5BD3"/>
    <w:rsid w:val="00BD06D8"/>
    <w:rsid w:val="00BD63E3"/>
    <w:rsid w:val="00BE4DBB"/>
    <w:rsid w:val="00C0000D"/>
    <w:rsid w:val="00C05194"/>
    <w:rsid w:val="00C45488"/>
    <w:rsid w:val="00C6001D"/>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6921"/>
    <w:rsid w:val="00FA55DF"/>
    <w:rsid w:val="00FB0A3D"/>
    <w:rsid w:val="00FB0F5A"/>
    <w:rsid w:val="00FB37A0"/>
    <w:rsid w:val="00FC2F18"/>
    <w:rsid w:val="00FC331F"/>
    <w:rsid w:val="00FD0DA2"/>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66B22"/>
    <w:rsid w:val="003542FE"/>
    <w:rsid w:val="004C31FF"/>
    <w:rsid w:val="0061341C"/>
    <w:rsid w:val="00786CE2"/>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9</Pages>
  <Words>1919</Words>
  <Characters>10940</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Polfers</cp:lastModifiedBy>
  <cp:revision>2</cp:revision>
  <dcterms:created xsi:type="dcterms:W3CDTF">2020-11-23T13:01:00Z</dcterms:created>
  <dcterms:modified xsi:type="dcterms:W3CDTF">2020-11-23T13:01:00Z</dcterms:modified>
</cp:coreProperties>
</file>